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FB3A50" w:rsidP="00723782">
      <w:pPr>
        <w:pStyle w:val="Title"/>
      </w:pPr>
      <w:fldSimple w:instr=" TITLE \* MERGEFORMAT ">
        <w:r w:rsidR="003E121E">
          <w:t>Singularity Approaching</w:t>
        </w:r>
      </w:fldSimple>
    </w:p>
    <w:p w:rsidR="00A051C3" w:rsidRDefault="00A051C3" w:rsidP="00D26217">
      <w:pPr>
        <w:pStyle w:val="Byline"/>
        <w:spacing w:after="120"/>
      </w:pPr>
      <w:r>
        <w:t xml:space="preserve">By: </w:t>
      </w:r>
      <w:r w:rsidR="00AD3B42">
        <w:fldChar w:fldCharType="begin"/>
      </w:r>
      <w:r w:rsidR="00AD3B42">
        <w:instrText xml:space="preserve"> AUTHOR  \* MERGEFORMAT </w:instrText>
      </w:r>
      <w:r w:rsidR="00AD3B42">
        <w:fldChar w:fldCharType="separate"/>
      </w:r>
      <w:r w:rsidR="003E121E">
        <w:rPr>
          <w:noProof/>
        </w:rPr>
        <w:t>Joseph Joy</w:t>
      </w:r>
      <w:r w:rsidR="00AD3B42">
        <w:rPr>
          <w:noProof/>
        </w:rPr>
        <w:fldChar w:fldCharType="end"/>
      </w:r>
    </w:p>
    <w:p w:rsidR="00D26217" w:rsidRDefault="00D26217" w:rsidP="00DA73C0">
      <w:pPr>
        <w:pStyle w:val="Byline"/>
      </w:pPr>
      <w:r>
        <w:t xml:space="preserve">Answer: </w:t>
      </w:r>
      <w:r w:rsidR="003E121E">
        <w:t>CONWAY</w:t>
      </w:r>
    </w:p>
    <w:p w:rsidR="00703449" w:rsidRDefault="00F815CC" w:rsidP="00DA73C0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A3D8D16" wp14:editId="465A4FFF">
                <wp:simplePos x="0" y="0"/>
                <wp:positionH relativeFrom="column">
                  <wp:posOffset>-137160</wp:posOffset>
                </wp:positionH>
                <wp:positionV relativeFrom="paragraph">
                  <wp:posOffset>652145</wp:posOffset>
                </wp:positionV>
                <wp:extent cx="8893175" cy="7208520"/>
                <wp:effectExtent l="0" t="0" r="0" b="0"/>
                <wp:wrapNone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7"/>
                        <wps:cNvSpPr txBox="1"/>
                        <wps:spPr>
                          <a:xfrm>
                            <a:off x="3437193" y="3573346"/>
                            <a:ext cx="15151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CF1062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011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</w:t>
                              </w:r>
                              <w:r w:rsidR="00FB3A50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110</w:t>
                              </w:r>
                              <w:r w:rsidR="00FB3A50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0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11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>
                            <a:off x="342651" y="634038"/>
                            <a:ext cx="10858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>
                            <a:off x="1974160" y="2719935"/>
                            <a:ext cx="146304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001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>
                            <a:off x="561024" y="1571432"/>
                            <a:ext cx="18402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6833105" y="6093284"/>
                            <a:ext cx="1085850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011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5" name="Group 5"/>
                        <wpg:cNvGrpSpPr/>
                        <wpg:grpSpPr>
                          <a:xfrm>
                            <a:off x="3806709" y="1972716"/>
                            <a:ext cx="973113" cy="1345407"/>
                            <a:chOff x="3182595" y="3118304"/>
                            <a:chExt cx="973113" cy="1345407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3246730" y="3311189"/>
                              <a:ext cx="840740" cy="9690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>
                              <a:off x="3898533" y="3118304"/>
                              <a:ext cx="257175" cy="8715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 rot="10800000">
                              <a:off x="3182596" y="3592491"/>
                              <a:ext cx="257175" cy="871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" name="Group 3"/>
                        <wpg:cNvGrpSpPr/>
                        <wpg:grpSpPr>
                          <a:xfrm>
                            <a:off x="1644424" y="180975"/>
                            <a:ext cx="661988" cy="1323658"/>
                            <a:chOff x="2547938" y="257175"/>
                            <a:chExt cx="661988" cy="1323658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>
                              <a:off x="2547938" y="257175"/>
                              <a:ext cx="661988" cy="66198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6200000">
                              <a:off x="2548256" y="919163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" name="Group 4"/>
                        <wpg:cNvGrpSpPr/>
                        <wpg:grpSpPr>
                          <a:xfrm>
                            <a:off x="2461619" y="999997"/>
                            <a:ext cx="1309027" cy="1323340"/>
                            <a:chOff x="3209926" y="1647170"/>
                            <a:chExt cx="1309027" cy="132334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>
                              <a:off x="3209926" y="164717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6200000">
                              <a:off x="3210561" y="230884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5564600">
                              <a:off x="3856648" y="164717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0800000">
                              <a:off x="3857283" y="230884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" name="Group 1"/>
                        <wpg:cNvGrpSpPr/>
                        <wpg:grpSpPr>
                          <a:xfrm>
                            <a:off x="5031534" y="3197476"/>
                            <a:ext cx="1138123" cy="947532"/>
                            <a:chOff x="4878363" y="281607"/>
                            <a:chExt cx="1138123" cy="947532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5447323" y="457199"/>
                              <a:ext cx="569163" cy="7719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4878363" y="457614"/>
                              <a:ext cx="568960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/>
                            <pic:cNvPicPr/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675" t="18754" r="17188" b="14933"/>
                            <a:stretch/>
                          </pic:blipFill>
                          <pic:spPr>
                            <a:xfrm rot="10800000">
                              <a:off x="5234607" y="281607"/>
                              <a:ext cx="440636" cy="17559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" name="Group 2"/>
                        <wpg:cNvGrpSpPr/>
                        <wpg:grpSpPr>
                          <a:xfrm>
                            <a:off x="6464687" y="3962504"/>
                            <a:ext cx="932180" cy="1486182"/>
                            <a:chOff x="5731715" y="4853584"/>
                            <a:chExt cx="932180" cy="1486182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31715" y="5590466"/>
                              <a:ext cx="932180" cy="7493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>
                              <a:off x="5913142" y="4853584"/>
                              <a:ext cx="568960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wgp>
                      <wpg:wgp>
                        <wpg:cNvPr id="6" name="Group 6"/>
                        <wpg:cNvGrpSpPr/>
                        <wpg:grpSpPr>
                          <a:xfrm>
                            <a:off x="7919743" y="5448686"/>
                            <a:ext cx="568325" cy="1642746"/>
                            <a:chOff x="7462543" y="5448686"/>
                            <a:chExt cx="568325" cy="1642746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7462543" y="5448686"/>
                              <a:ext cx="568325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 rot="10800000">
                              <a:off x="7625829" y="6220212"/>
                              <a:ext cx="256540" cy="871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0" name="Text Box 7"/>
                        <wps:cNvSpPr txBox="1"/>
                        <wps:spPr>
                          <a:xfrm>
                            <a:off x="5293831" y="4578384"/>
                            <a:ext cx="10858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7"/>
                        <wps:cNvSpPr txBox="1"/>
                        <wps:spPr>
                          <a:xfrm>
                            <a:off x="2401134" y="0"/>
                            <a:ext cx="775335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U)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Text Box 7"/>
                        <wps:cNvSpPr txBox="1"/>
                        <wps:spPr>
                          <a:xfrm>
                            <a:off x="4844566" y="1768347"/>
                            <a:ext cx="763270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Z)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Text Box 7"/>
                        <wps:cNvSpPr txBox="1"/>
                        <wps:spPr>
                          <a:xfrm>
                            <a:off x="6232500" y="2938440"/>
                            <a:ext cx="803275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M)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D8D16" id="Canvas 19" o:spid="_x0000_s1026" editas="canvas" style="position:absolute;left:0;text-align:left;margin-left:-10.8pt;margin-top:51.35pt;width:700.25pt;height:567.6pt;z-index:251659264;mso-width-relative:margin;mso-height-relative:margin" coordsize="88931,7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931;height:720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371;top:35733;width:1515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dbcIA&#10;AADbAAAADwAAAGRycy9kb3ducmV2LnhtbESPQYvCMBSE7wv+h/AEb2uquItUo4igLHiyq4K3R/Ns&#10;i81LSbK2+uvNguBxmJlvmPmyM7W4kfOVZQWjYQKCOLe64kLB4XfzOQXhA7LG2jIpuJOH5aL3McdU&#10;25b3dMtCISKEfYoKyhCaVEqfl2TQD21DHL2LdQZDlK6Q2mEb4aaW4yT5lgYrjgslNrQuKb9mf0bB&#10;tnucJjt3DnWG+/zraFbFZdsqNeh3qxmIQF14h1/tH61gPI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N1twgAAANsAAAAPAAAAAAAAAAAAAAAAAJgCAABkcnMvZG93&#10;bnJldi54bWxQSwUGAAAAAAQABAD1AAAAhwMAAAAA&#10;" filled="f" stroked="f" strokeweight=".5pt">
                  <v:textbox inset="0,0,0,0">
                    <w:txbxContent>
                      <w:p w:rsidR="00F815CC" w:rsidRPr="00D55371" w:rsidRDefault="00CF1062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011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</w:t>
                        </w:r>
                        <w:r w:rsidR="00FB3A50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110</w:t>
                        </w:r>
                        <w:r w:rsidR="00FB3A50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0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11 </w:t>
                        </w:r>
                      </w:p>
                    </w:txbxContent>
                  </v:textbox>
                </v:shape>
                <v:shape id="Text Box 7" o:spid="_x0000_s1029" type="#_x0000_t202" style="position:absolute;left:3426;top:6340;width:10859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DGsMA&#10;AADbAAAADwAAAGRycy9kb3ducmV2LnhtbESPQWvCQBSE74L/YXmCN7MxWJHUVURQCj0ZW6G3R/aZ&#10;BLNvw+7WpP56t1DocZiZb5j1djCtuJPzjWUF8yQFQVxa3XCl4ON8mK1A+ICssbVMCn7Iw3YzHq0x&#10;17bnE92LUIkIYZ+jgjqELpfSlzUZ9IntiKN3tc5giNJVUjvsI9y0MkvTpTTYcFyosaN9TeWt+DYK&#10;jsPjsnh3X6Et8FS+fJpddT32Sk0nw+4VRKAh/If/2m9aQZbB75f4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JDGsMAAADbAAAADwAAAAAAAAAAAAAAAACYAgAAZHJzL2Rv&#10;d25yZXYueG1sUEsFBgAAAAAEAAQA9QAAAIgDAAAAAA=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 </w:t>
                        </w:r>
                      </w:p>
                    </w:txbxContent>
                  </v:textbox>
                </v:shape>
                <v:shape id="Text Box 7" o:spid="_x0000_s1030" type="#_x0000_t202" style="position:absolute;left:19741;top:27199;width:14631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mgcQA&#10;AADbAAAADwAAAGRycy9kb3ducmV2LnhtbESPQWvCQBSE7wX/w/IEb81GbUVSN0EEpdCT0Ra8PbLP&#10;JDT7NuyuJu2v7xYKPQ4z8w2zKUbTiTs531pWME9SEMSV1S3XCs6n/eMahA/IGjvLpOCLPBT55GGD&#10;mbYDH+lehlpECPsMFTQh9JmUvmrIoE9sTxy9q3UGQ5SultrhEOGmk4s0XUmDLceFBnvaNVR9ljej&#10;4DB+fzy9uUvoSjxWz+9mW18Pg1Kz6bh9ARFoDP/hv/arVrBYwu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u5oHEAAAA2wAAAA8AAAAAAAAAAAAAAAAAmAIAAGRycy9k&#10;b3ducmV2LnhtbFBLBQYAAAAABAAEAPUAAACJ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001 </w:t>
                        </w:r>
                      </w:p>
                    </w:txbxContent>
                  </v:textbox>
                </v:shape>
                <v:shape id="Text Box 7" o:spid="_x0000_s1031" type="#_x0000_t202" style="position:absolute;left:5610;top:15714;width:1840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+9cQA&#10;AADbAAAADwAAAGRycy9kb3ducmV2LnhtbESPQWvCQBSE70L/w/IKvemmIZUSXUUKhkJPRlvo7ZF9&#10;JsHs27C7Jqm/3i0Uehxm5htmvZ1MJwZyvrWs4HmRgCCurG65VnA67uevIHxA1thZJgU/5GG7eZit&#10;Mdd25AMNZahFhLDPUUETQp9L6auGDPqF7Ymjd7bOYIjS1VI7HCPcdDJNkqU02HJcaLCnt4aqS3k1&#10;Corp9pV9uO/QlXioXj7Nrj4Xo1JPj9NuBSLQFP7Df+13rSDN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vXEAAAA2wAAAA8AAAAAAAAAAAAAAAAAmAIAAGRycy9k&#10;b3ducmV2LnhtbFBLBQYAAAAABAAEAPUAAACJ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 </w:t>
                        </w:r>
                      </w:p>
                    </w:txbxContent>
                  </v:textbox>
                </v:shape>
                <v:shape id="Text Box 7" o:spid="_x0000_s1032" type="#_x0000_t202" style="position:absolute;left:68331;top:60932;width:10858;height:4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bbsIA&#10;AADbAAAADwAAAGRycy9kb3ducmV2LnhtbESPQYvCMBSE7wv+h/CEva2pootUo4igCJ7squDt0Tzb&#10;YvNSkmi7/nojLOxxmJlvmPmyM7V4kPOVZQXDQQKCOLe64kLB8WfzNQXhA7LG2jIp+CUPy0XvY46p&#10;ti0f6JGFQkQI+xQVlCE0qZQ+L8mgH9iGOHpX6wyGKF0htcM2wk0tR0nyLQ1WHBdKbGhdUn7L7kbB&#10;tnuex3t3CXWGh3xyMqvium2V+ux3qxmIQF34D/+1d1rBaAL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9tuwgAAANsAAAAPAAAAAAAAAAAAAAAAAJgCAABkcnMvZG93&#10;bnJldi54bWxQSwUGAAAAAAQABAD1AAAAhwMAAAAA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011 </w:t>
                        </w:r>
                      </w:p>
                    </w:txbxContent>
                  </v:textbox>
                </v:shape>
                <v:group id="Group 5" o:spid="_x0000_s1033" style="position:absolute;left:38067;top:19727;width:9731;height:13454" coordorigin="31825,31183" coordsize="9731,13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Picture 15" o:spid="_x0000_s1034" type="#_x0000_t75" style="position:absolute;left:32467;top:33111;width:8407;height:9691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7g7bCAAAA2wAAAA8AAABkcnMvZG93bnJldi54bWxET0trwkAQvhf8D8sI3uqmSouk2QQRBUEP&#10;rbb3ITt5tNnZsLvG5N93C4Xe5uN7TlaMphMDOd9aVvC0TEAQl1a3XCv4uB4eNyB8QNbYWSYFE3ko&#10;8tlDhqm2d36n4RJqEUPYp6igCaFPpfRlQwb90vbEkausMxgidLXUDu8x3HRylSQv0mDLsaHBnnYN&#10;ld+Xm1GwdevT5ktO03X43K8O1c2f67ezUov5uH0FEWgM/+I/91HH+c/w+0s8QO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+4O2wgAAANsAAAAPAAAAAAAAAAAAAAAAAJ8C&#10;AABkcnMvZG93bnJldi54bWxQSwUGAAAAAAQABAD3AAAAjgMAAAAA&#10;">
                    <v:imagedata r:id="rId14" o:title=""/>
                  </v:shape>
                  <v:shape id="Picture 14" o:spid="_x0000_s1035" type="#_x0000_t75" style="position:absolute;left:38985;top:31183;width:2572;height:8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uZmW/AAAA2wAAAA8AAABkcnMvZG93bnJldi54bWxET99rwjAQfh/4P4QT9jZTZah0RhFBENyL&#10;tfp8a25tWHMpTYzdf2+Ewd7u4/t5q81gWxGp98axgukkA0FcOW24VlCe929LED4ga2wdk4Jf8rBZ&#10;j15WmGt35xPFItQihbDPUUETQpdL6auGLPqJ64gT9+16iyHBvpa6x3sKt62cZdlcWjScGhrsaNdQ&#10;9VPcrIJjdPUyk5+G5bWIVSwXfDFfSr2Oh+0HiEBD+Bf/uQ86zX+H5y/pALl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bmZlvwAAANsAAAAPAAAAAAAAAAAAAAAAAJ8CAABk&#10;cnMvZG93bnJldi54bWxQSwUGAAAAAAQABAD3AAAAiwMAAAAA&#10;">
                    <v:imagedata r:id="rId15" o:title="" croptop="3102f" cropbottom="2944f" cropleft="8713f" cropright="11836f"/>
                  </v:shape>
                  <v:shape id="Picture 18" o:spid="_x0000_s1036" type="#_x0000_t75" style="position:absolute;left:31825;top:35924;width:2572;height:8713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J15fEAAAA2wAAAA8AAABkcnMvZG93bnJldi54bWxEj0FrwkAQhe9C/8MyBS9SNypISd2ItLR4&#10;UrSFXqfZaRKSnQ27q8Z/7xwEbzO8N+99s1oPrlNnCrHxbGA2zUARl942XBn4+f58eQUVE7LFzjMZ&#10;uFKEdfE0WmFu/YUPdD6mSkkIxxwN1Cn1udaxrMlhnPqeWLR/HxwmWUOlbcCLhLtOz7NsqR02LA01&#10;9vReU9keT84ALrpJpedhdrruPtq/vQ9fm99gzPh52LyBSjSkh/l+vbWCL7Dyiwyg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J15fEAAAA2wAAAA8AAAAAAAAAAAAAAAAA&#10;nwIAAGRycy9kb3ducmV2LnhtbFBLBQYAAAAABAAEAPcAAACQAwAAAAA=&#10;">
                    <v:imagedata r:id="rId15" o:title="" croptop="3102f" cropbottom="2944f" cropleft="8713f" cropright="11836f"/>
                  </v:shape>
                </v:group>
                <v:group id="Group 3" o:spid="_x0000_s1037" style="position:absolute;left:16444;top:1809;width:6620;height:13237" coordorigin="25479,2571" coordsize="6619,13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Picture 10" o:spid="_x0000_s1038" type="#_x0000_t75" style="position:absolute;left:25479;top:2571;width:6620;height:6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IaOXFAAAA2wAAAA8AAABkcnMvZG93bnJldi54bWxEj91qwkAQhe+FvsMyhd5I3bQUkehGrEUq&#10;1JtYH2DMTn4wO5tmtzG+feei4N0M58w536zWo2vVQH1oPBt4mSWgiAtvG64MnL53zwtQISJbbD2T&#10;gRsFWGcPkxWm1l85p+EYKyUhHFI0UMfYpVqHoiaHYeY7YtFK3zuMsvaVtj1eJdy1+jVJ5tphw9JQ&#10;Y0fbmorL8dcZKHfDl6VPO7x9hPlp+nN+37aH3Jinx3GzBBVpjHfz//XeCr7Qyy8ygM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yGjlxQAAANsAAAAPAAAAAAAAAAAAAAAA&#10;AJ8CAABkcnMvZG93bnJldi54bWxQSwUGAAAAAAQABAD3AAAAkQMAAAAA&#10;">
                    <v:imagedata r:id="rId16" o:title="" croptop="2909f" cropbottom="4727f" cropleft="5938f" cropright="3089f"/>
                  </v:shape>
                  <v:shape id="Picture 26" o:spid="_x0000_s1039" type="#_x0000_t75" style="position:absolute;left:25482;top:9191;width:6617;height:661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XvZzEAAAA2wAAAA8AAABkcnMvZG93bnJldi54bWxEj8FqwzAQRO+B/IPYQm+xXB9C60QxIaFU&#10;9JY0hxwXa2ubWivbUmynX18VCj0OM/OG2RazbcVIg28cK3hKUhDEpTMNVwouH6+rZxA+IBtsHZOC&#10;O3kodsvFFnPjJj7ReA6ViBD2OSqoQ+hyKX1Zk0WfuI44ep9usBiiHCppBpwi3LYyS9O1tNhwXKix&#10;o0NN5df5ZhX03T0btZ76b3u1x5vW5vT+9qLU48O834AINIf/8F9bGwXZGn6/xB8gd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XvZzEAAAA2wAAAA8AAAAAAAAAAAAAAAAA&#10;nwIAAGRycy9kb3ducmV2LnhtbFBLBQYAAAAABAAEAPcAAACQAwAAAAA=&#10;">
                    <v:imagedata r:id="rId16" o:title="" croptop="2909f" cropbottom="4727f" cropleft="5938f" cropright="3089f"/>
                  </v:shape>
                </v:group>
                <v:group id="Group 4" o:spid="_x0000_s1040" style="position:absolute;left:24616;top:9999;width:13090;height:13234" coordorigin="32099,16471" coordsize="13090,13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Picture 27" o:spid="_x0000_s1041" type="#_x0000_t75" style="position:absolute;left:32099;top:16471;width:6616;height:66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NOizFAAAA2wAAAA8AAABkcnMvZG93bnJldi54bWxEj9FqwkAURN8F/2G5Ql+KbpRiS+oaNEUs&#10;2BfTfMA1e01Cs3djdo3p33eFgo/DzJxhVslgGtFT52rLCuazCARxYXXNpYL8ezd9A+E8ssbGMin4&#10;JQfJejxaYaztjY/UZ74UAcIuRgWV920spSsqMuhmtiUO3tl2Bn2QXSl1h7cAN41cRNFSGqw5LFTY&#10;UlpR8ZNdjYLzrj9o2uv+5cMt8+fLaZs2X0elnibD5h2Ep8E/wv/tT61g8Qr3L+EH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TTosxQAAANsAAAAPAAAAAAAAAAAAAAAA&#10;AJ8CAABkcnMvZG93bnJldi54bWxQSwUGAAAAAAQABAD3AAAAkQMAAAAA&#10;">
                    <v:imagedata r:id="rId16" o:title="" croptop="2909f" cropbottom="4727f" cropleft="5938f" cropright="3089f"/>
                  </v:shape>
                  <v:shape id="Picture 28" o:spid="_x0000_s1042" type="#_x0000_t75" style="position:absolute;left:32105;top:23088;width:6617;height:661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EjHXAAAAA2wAAAA8AAABkcnMvZG93bnJldi54bWxET7tuwjAU3ZH6D9at1A2cZqggxSBEhbDY&#10;eAwdr+JLEhFfh9gkga/HAxLj0XnPl4OtRUetrxwr+J4kIIhzZyouFJyOm/EUhA/IBmvHpOBOHpaL&#10;j9EcM+N63lN3CIWIIewzVFCG0GRS+rwki37iGuLInV1rMUTYFtK02MdwW8s0SX6kxYpjQ4kNrUvK&#10;L4ebVXBt7mmndX992H/7d9Pa7HfbmVJfn8PqF0SgIbzFL7c2CtI4Nn6JP0Au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8SMdcAAAADbAAAADwAAAAAAAAAAAAAAAACfAgAA&#10;ZHJzL2Rvd25yZXYueG1sUEsFBgAAAAAEAAQA9wAAAIwDAAAAAA==&#10;">
                    <v:imagedata r:id="rId16" o:title="" croptop="2909f" cropbottom="4727f" cropleft="5938f" cropright="3089f"/>
                  </v:shape>
                  <v:shape id="Picture 29" o:spid="_x0000_s1043" type="#_x0000_t75" style="position:absolute;left:38566;top:16471;width:6617;height:6617;rotation:607802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R5PDAAAA2wAAAA8AAABkcnMvZG93bnJldi54bWxEj0Frg0AUhO+F/oflFXpr1ngQY7IJbaEQ&#10;qBdtcn9xX9TEfSvuRs2/zxYKPQ4z8w2z2c2mEyMNrrWsYLmIQBBXVrdcKzj8fL2lIJxH1thZJgV3&#10;crDbPj9tMNN24oLG0tciQNhlqKDxvs+kdFVDBt3C9sTBO9vBoA9yqKUecApw08k4ihJpsOWw0GBP&#10;nw1V1/JmFKzm4vuSJx+5yU8HOi5TmRTpWanXl/l9DcLT7P/Df+29VhCv4PdL+AFy+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1Hk8MAAADbAAAADwAAAAAAAAAAAAAAAACf&#10;AgAAZHJzL2Rvd25yZXYueG1sUEsFBgAAAAAEAAQA9wAAAI8DAAAAAA==&#10;">
                    <v:imagedata r:id="rId16" o:title="" croptop="2909f" cropbottom="4727f" cropleft="5938f" cropright="3089f"/>
                  </v:shape>
                  <v:shape id="Picture 30" o:spid="_x0000_s1044" type="#_x0000_t75" style="position:absolute;left:38572;top:23088;width:6617;height:661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gvFDAAAAA2wAAAA8AAABkcnMvZG93bnJldi54bWxET89rwjAUvgv+D+EJu2nqhqLVKGOb4I62&#10;gtdn82yLzUtJMo3+9cthsOPH93u9jaYTN3K+taxgOslAEFdWt1wrOJa78QKED8gaO8uk4EEetpvh&#10;YI25tnc+0K0ItUgh7HNU0ITQ51L6qiGDfmJ74sRdrDMYEnS11A7vKdx08jXL5tJgy6mhwZ4+Gqqu&#10;xY9RUHw9XSxPy/mhxlg8Pr9np/O1V+plFN9XIALF8C/+c++1gre0Pn1JP0B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OC8UMAAAADbAAAADwAAAAAAAAAAAAAAAACfAgAA&#10;ZHJzL2Rvd25yZXYueG1sUEsFBgAAAAAEAAQA9wAAAIwDAAAAAA==&#10;">
                    <v:imagedata r:id="rId16" o:title="" croptop="2909f" cropbottom="4727f" cropleft="5938f" cropright="3089f"/>
                  </v:shape>
                </v:group>
                <v:group id="Group 1" o:spid="_x0000_s1045" style="position:absolute;left:50315;top:31974;width:11381;height:9476" coordorigin="48783,2816" coordsize="11381,9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Picture 31" o:spid="_x0000_s1046" type="#_x0000_t75" style="position:absolute;left:54473;top:4571;width:5691;height:7720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JZULGAAAA2wAAAA8AAABkcnMvZG93bnJldi54bWxEj0FrAjEUhO9C/0N4BS+iWS0U2RqlagvF&#10;Xly1qLfH5rm7dPOy3aSa/ntTEDwOM/MNM5kFU4szta6yrGA4SEAQ51ZXXCjYbd/7YxDOI2usLZOC&#10;P3Iwmz50Jphqe+GMzhtfiAhhl6KC0vsmldLlJRl0A9sQR+9kW4M+yraQusVLhJtajpLkWRqsOC6U&#10;2NCipPx782sU9Oar7C2sw357/Dpki/oTV8v1j1Ldx/D6AsJT8Pfwrf2hFTwN4f9L/AFye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sllQsYAAADbAAAADwAAAAAAAAAAAAAA&#10;AACfAgAAZHJzL2Rvd25yZXYueG1sUEsFBgAAAAAEAAQA9wAAAJIDAAAAAA==&#10;">
                    <v:imagedata r:id="rId17" o:title="" croptop="3137f" cropbottom="5329f" cropleft="2711f" cropright="-1f"/>
                  </v:shape>
                  <v:shape id="Picture 34" o:spid="_x0000_s1047" type="#_x0000_t75" style="position:absolute;left:48783;top:4576;width:5690;height:771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+xtrHAAAA2wAAAA8AAABkcnMvZG93bnJldi54bWxEj0FLw0AUhO+C/2F5ghdpN1qRErMptlqQ&#10;9tKkLertkX0modm3Mbu26793C4LHYWa+YbJZMJ040uBaywpuxwkI4srqlmsFu+1yNAXhPLLGzjIp&#10;+CEHs/zyIsNU2xMXdCx9LSKEXYoKGu/7VEpXNWTQjW1PHL1POxj0UQ611AOeItx08i5JHqTBluNC&#10;gz0tGqoO5bdRcDNfFS9hE962H/v3YtGtcfW8+VLq+io8PYLwFPx/+K/9qhVM7uH8Jf4Amf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6+xtrHAAAA2wAAAA8AAAAAAAAAAAAA&#10;AAAAnwIAAGRycy9kb3ducmV2LnhtbFBLBQYAAAAABAAEAPcAAACTAwAAAAA=&#10;">
                    <v:imagedata r:id="rId17" o:title="" croptop="3137f" cropbottom="5329f" cropleft="2711f" cropright="-1f"/>
                  </v:shape>
                  <v:shape id="Picture 35" o:spid="_x0000_s1048" type="#_x0000_t75" style="position:absolute;left:52346;top:2816;width:4406;height:175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1GX7DAAAA2wAAAA8AAABkcnMvZG93bnJldi54bWxEj9FqwkAURN8L/sNyhb7VTSMVSV2lSIS8&#10;1GL0Ay7Z2ySavRuyG5P8vVso+DjMzBlmsxtNI+7UudqygvdFBIK4sLrmUsHlfHhbg3AeWWNjmRRM&#10;5GC3nb1sMNF24BPdc1+KAGGXoILK+zaR0hUVGXQL2xIH79d2Bn2QXSl1h0OAm0bGUbSSBmsOCxW2&#10;tK+ouOW9UVAeftIsXU1y+u5H2/prX8j4qNTrfPz6BOFp9M/wfzvTCpYf8Pcl/AC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UZfsMAAADbAAAADwAAAAAAAAAAAAAAAACf&#10;AgAAZHJzL2Rvd25yZXYueG1sUEsFBgAAAAAEAAQA9wAAAI8DAAAAAA==&#10;">
                    <v:imagedata r:id="rId18" o:title="" croptop="12291f" cropbottom="9786f" cropleft="5685f" cropright="11264f"/>
                  </v:shape>
                </v:group>
                <v:group id="Group 2" o:spid="_x0000_s1049" style="position:absolute;left:64646;top:39625;width:9322;height:14861" coordorigin="57317,48535" coordsize="9321,1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icture 36" o:spid="_x0000_s1050" type="#_x0000_t75" style="position:absolute;left:57317;top:55904;width:9321;height:7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5bM/FAAAA2wAAAA8AAABkcnMvZG93bnJldi54bWxEj0FrwkAUhO+F/oflFbyUukmFIKmrBCVQ&#10;ECrV9tDbI/uaBLNv4+5q0n/vCgWPw8x8wyxWo+nEhZxvLStIpwkI4srqlmsFX4fyZQ7CB2SNnWVS&#10;8EceVsvHhwXm2g78SZd9qEWEsM9RQRNCn0vpq4YM+qntiaP3a53BEKWrpXY4RLjp5GuSZNJgy3Gh&#10;wZ7WDVXH/dkoGL5N4YryebsrMkpPHz/lcZOWSk2exuINRKAx3MP/7XetYJbB7Uv8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eWzPxQAAANsAAAAPAAAAAAAAAAAAAAAA&#10;AJ8CAABkcnMvZG93bnJldi54bWxQSwUGAAAAAAQABAD3AAAAkQMAAAAA&#10;">
                    <v:imagedata r:id="rId19" o:title=""/>
                  </v:shape>
                  <v:shape id="Picture 37" o:spid="_x0000_s1051" type="#_x0000_t75" style="position:absolute;left:59131;top:48535;width:5690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rbbjFAAAA2wAAAA8AAABkcnMvZG93bnJldi54bWxEj0FrwkAUhO+C/2F5Qm91YwJVUlepLbaC&#10;KNQUen1kX5Ng9m3YXTXtr3eFgsdhZr5h5svetOJMzjeWFUzGCQji0uqGKwVfxfpxBsIHZI2tZVLw&#10;Sx6Wi+Fgjrm2F/6k8yFUIkLY56igDqHLpfRlTQb92HbE0fuxzmCI0lVSO7xEuGllmiRP0mDDcaHG&#10;jl5rKo+Hk1GAb7v96Xu9Ld7dX5pmRXZcfWwSpR5G/csziEB9uIf/2xutIJvC7Uv8AXJx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K224xQAAANsAAAAPAAAAAAAAAAAAAAAA&#10;AJ8CAABkcnMvZG93bnJldi54bWxQSwUGAAAAAAQABAD3AAAAkQMAAAAA&#10;">
                    <v:imagedata r:id="rId17" o:title="" croptop="3137f" cropbottom="5329f" cropleft="2711f" cropright="-1f"/>
                  </v:shape>
                </v:group>
                <v:group id="Group 6" o:spid="_x0000_s1052" style="position:absolute;left:79197;top:54486;width:5683;height:16428" coordorigin="74625,54486" coordsize="5683,16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icture 38" o:spid="_x0000_s1053" type="#_x0000_t75" style="position:absolute;left:74625;top:54486;width:5683;height:7716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zzN/DAAAA2wAAAA8AAABkcnMvZG93bnJldi54bWxET89rwjAUvg/2P4Q38DJmqoKMapRNJ4he&#10;bN1wuz2at7aseemaqPG/NwfB48f3ezoPphEn6lxtWcGgn4AgLqyuuVTwuV+9vIJwHlljY5kUXMjB&#10;fPb4MMVU2zNndMp9KWIIuxQVVN63qZSuqMig69uWOHK/tjPoI+xKqTs8x3DTyGGSjKXBmmNDhS0t&#10;Kir+8qNR8Py+yT7CLhz2P1/f2aLZ4ma5+1eq9xTeJiA8BX8X39xrrWAUx8Yv8QfI2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/PM38MAAADbAAAADwAAAAAAAAAAAAAAAACf&#10;AgAAZHJzL2Rvd25yZXYueG1sUEsFBgAAAAAEAAQA9wAAAI8DAAAAAA==&#10;">
                    <v:imagedata r:id="rId17" o:title="" croptop="3137f" cropbottom="5329f" cropleft="2711f" cropright="-1f"/>
                  </v:shape>
                  <v:shape id="Picture 39" o:spid="_x0000_s1054" type="#_x0000_t75" style="position:absolute;left:76258;top:62202;width:2565;height:8712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wLmzCAAAA2wAAAA8AAABkcnMvZG93bnJldi54bWxEj0GLwjAUhO/C/ofwhL2IpiqIdo0iu+zi&#10;SbEKXt82z7bYvJQkav33RhA8DjPzDTNftqYWV3K+sqxgOEhAEOdWV1woOOx/+1MQPiBrrC2Tgjt5&#10;WC4+OnNMtb3xjq5ZKESEsE9RQRlCk0rp85IM+oFtiKN3ss5giNIVUju8Rbip5ShJJtJgxXGhxIa+&#10;S8rP2cUowHHdK+TIDS/3zc/5f2vd3+rolPrstqsvEIHa8A6/2mutYDyD55f4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8C5swgAAANsAAAAPAAAAAAAAAAAAAAAAAJ8C&#10;AABkcnMvZG93bnJldi54bWxQSwUGAAAAAAQABAD3AAAAjgMAAAAA&#10;">
                    <v:imagedata r:id="rId15" o:title="" croptop="3102f" cropbottom="2944f" cropleft="8713f" cropright="11836f"/>
                  </v:shape>
                </v:group>
                <v:shape id="Text Box 7" o:spid="_x0000_s1055" type="#_x0000_t202" style="position:absolute;left:52938;top:45783;width:10858;height:35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49sEA&#10;AADbAAAADwAAAGRycy9kb3ducmV2LnhtbERPz2vCMBS+D/wfwhvsNtOVOaQzShFWBp7sVPD2aJ5t&#10;WfNSkqzt/OvNQfD48f1ebSbTiYGcby0reJsnIIgrq1uuFRx+vl6XIHxA1thZJgX/5GGznj2tMNN2&#10;5D0NZahFDGGfoYImhD6T0lcNGfRz2xNH7mKdwRChq6V2OMZw08k0ST6kwZZjQ4M9bRuqfss/o6CY&#10;rqf3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ePbBAAAA2wAAAA8AAAAAAAAAAAAAAAAAmAIAAGRycy9kb3du&#10;cmV2LnhtbFBLBQYAAAAABAAEAPUAAACG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100</w:t>
                        </w:r>
                      </w:p>
                    </w:txbxContent>
                  </v:textbox>
                </v:shape>
                <v:shape id="Text Box 7" o:spid="_x0000_s1056" type="#_x0000_t202" style="position:absolute;left:24011;width:7753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dVsEA&#10;AADbAAAADwAAAGRycy9kb3ducmV2LnhtbERPz2vCMBS+D/wfwhvsNtONOqQzShFWBp7sVPD2aJ5t&#10;WfNSkqzt/OvNQfD48f1ebSbTiYGcby0reJsnIIgrq1uuFRx+vl6XIHxA1thZJgX/5GGznj2tMNN2&#10;5D0NZahFDGGfoYImhD6T0lcNGfRz2xNH7mKdwRChq6V2OMZw08n3JPmQBluODQ32tG2o+i3/jIJi&#10;up7S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jnVbBAAAA2wAAAA8AAAAAAAAAAAAAAAAAmAIAAGRycy9kb3du&#10;cmV2LnhtbFBLBQYAAAAABAAEAPUAAACGAwAAAAA=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  <w:rPr>
                            <w:sz w:val="40"/>
                            <w:szCs w:val="40"/>
                          </w:rPr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U) </w:t>
                        </w:r>
                      </w:p>
                    </w:txbxContent>
                  </v:textbox>
                </v:shape>
                <v:shape id="Text Box 7" o:spid="_x0000_s1057" type="#_x0000_t202" style="position:absolute;left:48445;top:17683;width:7633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4zcIA&#10;AADbAAAADwAAAGRycy9kb3ducmV2LnhtbESPQYvCMBSE78L+h/AWvGmqqCzVKCIowp6s7sLeHs2z&#10;LTYvJYm26683guBxmJlvmMWqM7W4kfOVZQWjYQKCOLe64kLB6bgdfIHwAVljbZkU/JOH1fKjt8BU&#10;25YPdMtCISKEfYoKyhCaVEqfl2TQD21DHL2zdQZDlK6Q2mEb4aaW4ySZSYMVx4USG9qUlF+yq1Gw&#10;6+6/k2/3F+oMD/n0x6yL865Vqv/ZrecgAnXhHX6191rBZAT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7zjNwgAAANsAAAAPAAAAAAAAAAAAAAAAAJgCAABkcnMvZG93&#10;bnJldi54bWxQSwUGAAAAAAQABAD1AAAAhwMAAAAA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Z) </w:t>
                        </w:r>
                      </w:p>
                    </w:txbxContent>
                  </v:textbox>
                </v:shape>
                <v:shape id="Text Box 7" o:spid="_x0000_s1058" type="#_x0000_t202" style="position:absolute;left:62325;top:29384;width:8032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R6MMA&#10;AADbAAAADwAAAGRycy9kb3ducmV2LnhtbESPT4vCMBTE74LfIbwFb5ru4j+6RhFhZcGT1V3w9mie&#10;bdnmpSTRdv30RhA8DjPzG2ax6kwtruR8ZVnB+ygBQZxbXXGh4Hj4Gs5B+ICssbZMCv7Jw2rZ7y0w&#10;1bblPV2zUIgIYZ+igjKEJpXS5yUZ9CPbEEfvbJ3BEKUrpHbYRrip5UeSTKXBiuNCiQ1tSsr/sotR&#10;sO1uv+OdO4U6w30++THr4rxtlRq8detPEIG68Ao/299awWwM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RR6MMAAADbAAAADwAAAAAAAAAAAAAAAACYAgAAZHJzL2Rv&#10;d25yZXYueG1sUEsFBgAAAAAEAAQA9QAAAIgDAAAAAA==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M)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3B42" w:rsidRPr="00AD3B42">
        <w:rPr>
          <w:noProof/>
        </w:rPr>
        <w:t>Construct the proteins then use the 3-bit headers to order the 6 mRNA sequences, starting with sequence number 0</w:t>
      </w:r>
      <w:r>
        <w:t>..</w:t>
      </w:r>
      <w:r w:rsidR="00760EE0">
        <w:t>.</w:t>
      </w:r>
    </w:p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815CC" w:rsidRDefault="00F815CC" w:rsidP="00DA73C0"/>
    <w:p w:rsidR="00715CF7" w:rsidRPr="00DA73C0" w:rsidRDefault="00AD3B42" w:rsidP="00DA73C0">
      <w:r w:rsidRPr="00AD3B42">
        <w:rPr>
          <w:noProof/>
        </w:rPr>
        <w:t>(Mathematician John Co</w:t>
      </w:r>
      <w:bookmarkStart w:id="0" w:name="_GoBack"/>
      <w:bookmarkEnd w:id="0"/>
      <w:r w:rsidRPr="00AD3B42">
        <w:rPr>
          <w:noProof/>
        </w:rPr>
        <w:t>nway is the inventor of the famous cellular automation game called </w:t>
      </w:r>
      <w:r w:rsidRPr="00AD3B42">
        <w:rPr>
          <w:i/>
          <w:noProof/>
        </w:rPr>
        <w:t>Game of Life</w:t>
      </w:r>
      <w:r w:rsidRPr="00AD3B42">
        <w:rPr>
          <w:noProof/>
        </w:rPr>
        <w:t>.)</w:t>
      </w:r>
    </w:p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panose1 w:val="00000400000000000000"/>
    <w:charset w:val="00"/>
    <w:family w:val="auto"/>
    <w:pitch w:val="variable"/>
    <w:sig w:usb0="80000801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1E"/>
    <w:rsid w:val="000831F7"/>
    <w:rsid w:val="00113F50"/>
    <w:rsid w:val="001B6BD6"/>
    <w:rsid w:val="001F7ABF"/>
    <w:rsid w:val="00266CE0"/>
    <w:rsid w:val="003E121E"/>
    <w:rsid w:val="00400E41"/>
    <w:rsid w:val="00443E6B"/>
    <w:rsid w:val="004444C4"/>
    <w:rsid w:val="005F1D96"/>
    <w:rsid w:val="00615C89"/>
    <w:rsid w:val="006529F4"/>
    <w:rsid w:val="0065399A"/>
    <w:rsid w:val="00674F2C"/>
    <w:rsid w:val="00703449"/>
    <w:rsid w:val="00715CF7"/>
    <w:rsid w:val="00723782"/>
    <w:rsid w:val="00760EE0"/>
    <w:rsid w:val="007942D9"/>
    <w:rsid w:val="007A3935"/>
    <w:rsid w:val="007D1EF6"/>
    <w:rsid w:val="00817DC2"/>
    <w:rsid w:val="008D520A"/>
    <w:rsid w:val="00941A65"/>
    <w:rsid w:val="009470FA"/>
    <w:rsid w:val="00A051C3"/>
    <w:rsid w:val="00A1085F"/>
    <w:rsid w:val="00A6746B"/>
    <w:rsid w:val="00A736A2"/>
    <w:rsid w:val="00AD3B42"/>
    <w:rsid w:val="00B316E7"/>
    <w:rsid w:val="00BB2586"/>
    <w:rsid w:val="00C143CB"/>
    <w:rsid w:val="00CA4D8D"/>
    <w:rsid w:val="00CF1062"/>
    <w:rsid w:val="00D26217"/>
    <w:rsid w:val="00D87BE0"/>
    <w:rsid w:val="00DA73C0"/>
    <w:rsid w:val="00DD303C"/>
    <w:rsid w:val="00EA511F"/>
    <w:rsid w:val="00F33B25"/>
    <w:rsid w:val="00F748C3"/>
    <w:rsid w:val="00F815CC"/>
    <w:rsid w:val="00FB3A50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5982C0F-84FA-4A80-9B8B-182A7A8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paragraph" w:styleId="NormalWeb">
    <w:name w:val="Normal (Web)"/>
    <w:basedOn w:val="Normal"/>
    <w:uiPriority w:val="99"/>
    <w:unhideWhenUsed/>
    <w:rsid w:val="00F815CC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ingularity%20Approaching\SingularityApproaching_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770630-A76A-420C-B602-8C08B1D8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SingularityApproaching_Answer</Template>
  <TotalTime>41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Singularity Approaching</vt:lpstr>
    </vt:vector>
  </TitlesOfParts>
  <Company>Microsoft Corporation</Company>
  <LinksUpToDate>false</LinksUpToDate>
  <CharactersWithSpaces>344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 Approaching</dc:title>
  <dc:creator>Joseph Joy</dc:creator>
  <cp:keywords>Safari 2015</cp:keywords>
  <cp:lastModifiedBy>Joseph Joy</cp:lastModifiedBy>
  <cp:revision>3</cp:revision>
  <dcterms:created xsi:type="dcterms:W3CDTF">2015-06-17T18:26:00Z</dcterms:created>
  <dcterms:modified xsi:type="dcterms:W3CDTF">2015-07-03T20:02:00Z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