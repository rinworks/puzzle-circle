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82C" w:rsidRPr="003D318D" w:rsidRDefault="009D7C62" w:rsidP="00E33F2A">
      <w:pPr>
        <w:pStyle w:val="Title"/>
      </w:pPr>
      <w:r w:rsidRPr="00E33F2A">
        <w:fldChar w:fldCharType="begin"/>
      </w:r>
      <w:r w:rsidR="005F5506" w:rsidRPr="003D318D">
        <w:instrText xml:space="preserve"> TITLE   \* MERGEFORMAT </w:instrText>
      </w:r>
      <w:r w:rsidRPr="00E33F2A">
        <w:fldChar w:fldCharType="separate"/>
      </w:r>
      <w:r w:rsidR="00CD0B88" w:rsidRPr="00CD0B88">
        <w:rPr>
          <w:rStyle w:val="TitleChar"/>
        </w:rPr>
        <w:t>Bits on</w:t>
      </w:r>
      <w:r w:rsidR="00CD0B88">
        <w:t xml:space="preserve"> the Track</w:t>
      </w:r>
      <w:r w:rsidRPr="00E33F2A">
        <w:fldChar w:fldCharType="end"/>
      </w:r>
    </w:p>
    <w:p w:rsidR="00306AE7" w:rsidRDefault="00903351" w:rsidP="0007387E">
      <w:r>
        <w:t>There are four trains (</w:t>
      </w:r>
      <w:r w:rsidR="00306AE7">
        <w:t xml:space="preserve">identified by the characters </w:t>
      </w:r>
      <w:r w:rsidRPr="00826888">
        <w:rPr>
          <w:b/>
        </w:rPr>
        <w:t>#</w:t>
      </w:r>
      <w:r>
        <w:t xml:space="preserve">, </w:t>
      </w:r>
      <w:r w:rsidRPr="00826888">
        <w:rPr>
          <w:b/>
        </w:rPr>
        <w:t>$</w:t>
      </w:r>
      <w:r>
        <w:t xml:space="preserve">, </w:t>
      </w:r>
      <w:r w:rsidRPr="00826888">
        <w:rPr>
          <w:b/>
        </w:rPr>
        <w:t>@</w:t>
      </w:r>
      <w:r>
        <w:t xml:space="preserve">, and </w:t>
      </w:r>
      <w:r w:rsidRPr="00826888">
        <w:rPr>
          <w:b/>
        </w:rPr>
        <w:t>+</w:t>
      </w:r>
      <w:r>
        <w:t xml:space="preserve">) that start out on the </w:t>
      </w:r>
      <w:r w:rsidR="001C7F0F">
        <w:t>weste</w:t>
      </w:r>
      <w:r w:rsidR="00306AE7">
        <w:t>rnmost stations</w:t>
      </w:r>
      <w:r>
        <w:t xml:space="preserve"> in the railway map below. The circles are stations. Guide each train to its terminus station, identified by the train character bracketed by square brackets. For example, the terminus station for train </w:t>
      </w:r>
      <w:r w:rsidRPr="00DC2E60">
        <w:t># is [#]</w:t>
      </w:r>
      <w:r w:rsidR="00306AE7" w:rsidRPr="00DC2E60">
        <w:t>,</w:t>
      </w:r>
      <w:r w:rsidR="00306AE7">
        <w:t xml:space="preserve"> which is in the topmost row of stations, second from the </w:t>
      </w:r>
      <w:r w:rsidR="005F20D3">
        <w:t>West</w:t>
      </w:r>
      <w:r>
        <w:t xml:space="preserve">. </w:t>
      </w:r>
      <w:r w:rsidR="00306AE7">
        <w:t xml:space="preserve">Trains must past through </w:t>
      </w:r>
      <w:r w:rsidR="00306AE7" w:rsidRPr="00306AE7">
        <w:rPr>
          <w:i/>
        </w:rPr>
        <w:t>exactly</w:t>
      </w:r>
      <w:r w:rsidR="00306AE7">
        <w:t xml:space="preserve"> those stations that list their identifying characters. If a train must pass </w:t>
      </w:r>
      <w:r w:rsidR="005F20D3">
        <w:t>west</w:t>
      </w:r>
      <w:r w:rsidR="00306AE7">
        <w:t>-to-</w:t>
      </w:r>
      <w:r w:rsidR="005F20D3">
        <w:t>east</w:t>
      </w:r>
      <w:r w:rsidR="00306AE7">
        <w:t xml:space="preserve"> through a station, this is indicated by the </w:t>
      </w:r>
      <w:r w:rsidR="00306AE7" w:rsidRPr="00826888">
        <w:rPr>
          <w:b/>
        </w:rPr>
        <w:t>&gt;</w:t>
      </w:r>
      <w:r w:rsidR="00306AE7">
        <w:t xml:space="preserve"> suffix. If the train must pass </w:t>
      </w:r>
      <w:r w:rsidR="007871D4">
        <w:t>e</w:t>
      </w:r>
      <w:r w:rsidR="005F20D3">
        <w:t>ast</w:t>
      </w:r>
      <w:r w:rsidR="00306AE7">
        <w:t>-to-</w:t>
      </w:r>
      <w:r w:rsidR="007871D4">
        <w:t>w</w:t>
      </w:r>
      <w:r w:rsidR="005F20D3">
        <w:t>est</w:t>
      </w:r>
      <w:r w:rsidR="00306AE7">
        <w:t xml:space="preserve"> through a station, this is indicated by the </w:t>
      </w:r>
      <w:r w:rsidR="00306AE7" w:rsidRPr="00826888">
        <w:rPr>
          <w:b/>
        </w:rPr>
        <w:t>&lt;</w:t>
      </w:r>
      <w:r w:rsidR="00826888">
        <w:t xml:space="preserve"> </w:t>
      </w:r>
      <w:r w:rsidR="00306AE7">
        <w:t>prefix.</w:t>
      </w:r>
    </w:p>
    <w:p w:rsidR="00306AE7" w:rsidRDefault="00306AE7" w:rsidP="0007387E">
      <w:r>
        <w:t xml:space="preserve">You control the point system of the railway network. Carefully guide each train using the </w:t>
      </w:r>
      <w:r w:rsidR="00DE5275">
        <w:t xml:space="preserve">junction </w:t>
      </w:r>
      <w:r>
        <w:t>points (</w:t>
      </w:r>
      <w:r w:rsidR="00826888">
        <w:t>switches</w:t>
      </w:r>
      <w:r>
        <w:t xml:space="preserve">) so that it passes through exactly those stations it must visit, ending in its terminus station. According to the railway manual, if </w:t>
      </w:r>
      <w:r w:rsidR="00DE5275">
        <w:t>a</w:t>
      </w:r>
      <w:r>
        <w:t xml:space="preserve"> train</w:t>
      </w:r>
      <w:r w:rsidR="00DE5275">
        <w:t xml:space="preserve"> is at a junction point and </w:t>
      </w:r>
      <w:r w:rsidR="00DC2E60">
        <w:t>must take</w:t>
      </w:r>
      <w:r>
        <w:t xml:space="preserve"> </w:t>
      </w:r>
      <w:r w:rsidR="00DE5275">
        <w:t>the</w:t>
      </w:r>
      <w:r>
        <w:t xml:space="preserve"> left </w:t>
      </w:r>
      <w:r w:rsidR="00DE5275">
        <w:t>track</w:t>
      </w:r>
      <w:r>
        <w:t xml:space="preserve"> (</w:t>
      </w:r>
      <w:r w:rsidR="00934004">
        <w:t>relative</w:t>
      </w:r>
      <w:r w:rsidRPr="00306AE7">
        <w:t xml:space="preserve"> to</w:t>
      </w:r>
      <w:r>
        <w:rPr>
          <w:i/>
        </w:rPr>
        <w:t xml:space="preserve"> </w:t>
      </w:r>
      <w:r w:rsidRPr="00306AE7">
        <w:rPr>
          <w:i/>
        </w:rPr>
        <w:t>its direction of travel</w:t>
      </w:r>
      <w:r>
        <w:t xml:space="preserve">) </w:t>
      </w:r>
      <w:r w:rsidR="00DC2E60">
        <w:t>mark this as</w:t>
      </w:r>
      <w:r>
        <w:t xml:space="preserve"> a </w:t>
      </w:r>
      <w:r w:rsidRPr="00826888">
        <w:rPr>
          <w:b/>
        </w:rPr>
        <w:t>0</w:t>
      </w:r>
      <w:r>
        <w:t xml:space="preserve">, and if it </w:t>
      </w:r>
      <w:r w:rsidR="00DC2E60">
        <w:t>must take</w:t>
      </w:r>
      <w:r>
        <w:t xml:space="preserve"> </w:t>
      </w:r>
      <w:r w:rsidR="00DE5275">
        <w:t>the</w:t>
      </w:r>
      <w:r>
        <w:t xml:space="preserve"> right </w:t>
      </w:r>
      <w:r w:rsidR="00DE5275">
        <w:t>track</w:t>
      </w:r>
      <w:r w:rsidR="00DC2E60">
        <w:t>,</w:t>
      </w:r>
      <w:r>
        <w:t xml:space="preserve"> </w:t>
      </w:r>
      <w:r w:rsidR="00DC2E60">
        <w:t>mark this as</w:t>
      </w:r>
      <w:r>
        <w:t xml:space="preserve"> a </w:t>
      </w:r>
      <w:r w:rsidRPr="00826888">
        <w:rPr>
          <w:b/>
        </w:rPr>
        <w:t>1</w:t>
      </w:r>
      <w:r>
        <w:t xml:space="preserve">. </w:t>
      </w:r>
      <w:r w:rsidR="00DC2E60">
        <w:t>In this way, each</w:t>
      </w:r>
      <w:r w:rsidR="00DE5275">
        <w:t xml:space="preserve"> junction point </w:t>
      </w:r>
      <w:r w:rsidR="00DC2E60">
        <w:t xml:space="preserve">visited by a train </w:t>
      </w:r>
      <w:r w:rsidR="00DE5275">
        <w:t xml:space="preserve">generates either a 0 or a 1. Tracks merging in from elsewhere do not count as junction points. Every train ends up generating a 7-digit sequence. </w:t>
      </w:r>
      <w:r>
        <w:t>To get you started, at the first ju</w:t>
      </w:r>
      <w:r w:rsidR="00826888">
        <w:t xml:space="preserve">nction </w:t>
      </w:r>
      <w:r w:rsidR="00DE5275">
        <w:t xml:space="preserve">point </w:t>
      </w:r>
      <w:r w:rsidR="00826888">
        <w:t xml:space="preserve">visited </w:t>
      </w:r>
      <w:r w:rsidR="00826888" w:rsidRPr="00DC2E60">
        <w:t>by</w:t>
      </w:r>
      <w:r w:rsidR="00DC2E60">
        <w:t xml:space="preserve"> train</w:t>
      </w:r>
      <w:r w:rsidR="00826888" w:rsidRPr="00DC2E60">
        <w:t xml:space="preserve"> #, </w:t>
      </w:r>
      <w:r w:rsidR="00934004" w:rsidRPr="00DC2E60">
        <w:t>the train</w:t>
      </w:r>
      <w:r w:rsidR="00826888" w:rsidRPr="00DC2E60">
        <w:t xml:space="preserve"> </w:t>
      </w:r>
      <w:r w:rsidR="00DE5275" w:rsidRPr="00DC2E60">
        <w:t xml:space="preserve">takes the </w:t>
      </w:r>
      <w:r w:rsidR="00DE5275" w:rsidRPr="00DC2E60">
        <w:rPr>
          <w:i/>
        </w:rPr>
        <w:t>right</w:t>
      </w:r>
      <w:r w:rsidR="00DE5275" w:rsidRPr="00DC2E60">
        <w:t xml:space="preserve"> track and so </w:t>
      </w:r>
      <w:r w:rsidR="00DC2E60">
        <w:t xml:space="preserve">it </w:t>
      </w:r>
      <w:r w:rsidR="00DE5275" w:rsidRPr="00DC2E60">
        <w:t xml:space="preserve">generates a </w:t>
      </w:r>
      <w:r w:rsidRPr="00DC2E60">
        <w:t>1</w:t>
      </w:r>
      <w:r w:rsidR="005600CE" w:rsidRPr="00DC2E60">
        <w:t xml:space="preserve"> (had it gone straight it would have generated a 0).</w:t>
      </w:r>
    </w:p>
    <w:p w:rsidR="00306AE7" w:rsidRPr="0007387E" w:rsidRDefault="00826888" w:rsidP="0007387E">
      <w:r>
        <w:t>Final words</w:t>
      </w:r>
      <w:r w:rsidR="00306AE7">
        <w:t xml:space="preserve"> of advice: </w:t>
      </w:r>
      <w:r>
        <w:t>common mistakes by beginning point operators are to</w:t>
      </w:r>
      <w:r w:rsidR="00306AE7">
        <w:t xml:space="preserve"> miss junctions </w:t>
      </w:r>
      <w:r>
        <w:t xml:space="preserve">and forget that the left/right </w:t>
      </w:r>
      <w:r w:rsidR="00DC2E60">
        <w:t>track</w:t>
      </w:r>
      <w:r>
        <w:t xml:space="preserve"> designation is </w:t>
      </w:r>
      <w:r w:rsidR="00934004">
        <w:t>relative</w:t>
      </w:r>
      <w:r>
        <w:t xml:space="preserve"> to the direction </w:t>
      </w:r>
      <w:r w:rsidR="007871D4">
        <w:t>of train travel, not absolute (east/w</w:t>
      </w:r>
      <w:r>
        <w:t>est) direction. Happy operating!</w:t>
      </w:r>
    </w:p>
    <w:p w:rsidR="00903351" w:rsidRDefault="00A97E8D" w:rsidP="0007387E">
      <w:r>
        <w:rPr>
          <w:noProof/>
        </w:rPr>
        <w:drawing>
          <wp:inline distT="0" distB="0" distL="0" distR="0" wp14:anchorId="51EEECC2" wp14:editId="35235D71">
            <wp:extent cx="6858000" cy="220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205355"/>
                    </a:xfrm>
                    <a:prstGeom prst="rect">
                      <a:avLst/>
                    </a:prstGeom>
                  </pic:spPr>
                </pic:pic>
              </a:graphicData>
            </a:graphic>
          </wp:inline>
        </w:drawing>
      </w:r>
    </w:p>
    <w:p w:rsidR="00903351" w:rsidRDefault="00903351" w:rsidP="0007387E"/>
    <w:p w:rsidR="00903351" w:rsidRPr="00903351" w:rsidRDefault="00903351" w:rsidP="00903351">
      <w:pPr>
        <w:pStyle w:val="NormalWeb"/>
        <w:spacing w:before="0" w:beforeAutospacing="0" w:after="0" w:afterAutospacing="0"/>
        <w:rPr>
          <w:rFonts w:ascii="Verdana" w:hAnsi="Verdana"/>
          <w:sz w:val="28"/>
        </w:rPr>
      </w:pPr>
      <w:r w:rsidRPr="00903351">
        <w:rPr>
          <w:rFonts w:ascii="Verdana" w:hAnsi="Verdana"/>
          <w:sz w:val="28"/>
        </w:rPr>
        <w:t>Answer: @ $ + @ $ #</w:t>
      </w:r>
      <w:bookmarkStart w:id="0" w:name="_GoBack"/>
      <w:bookmarkEnd w:id="0"/>
    </w:p>
    <w:p w:rsidR="00541908" w:rsidRPr="00E2582C" w:rsidRDefault="00541908" w:rsidP="0007387E">
      <w:pPr>
        <w:pStyle w:val="Monospace"/>
      </w:pPr>
    </w:p>
    <w:sectPr w:rsidR="00541908" w:rsidRPr="00E2582C" w:rsidSect="003D318D">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7F8" w:rsidRDefault="00C417F8" w:rsidP="0007387E">
      <w:r>
        <w:separator/>
      </w:r>
    </w:p>
  </w:endnote>
  <w:endnote w:type="continuationSeparator" w:id="0">
    <w:p w:rsidR="00C417F8" w:rsidRDefault="00C417F8" w:rsidP="0007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8-Bit Madness">
    <w:altName w:val="Courier New"/>
    <w:charset w:val="00"/>
    <w:family w:val="auto"/>
    <w:pitch w:val="variable"/>
    <w:sig w:usb0="00000000" w:usb1="00000000" w:usb2="00000000" w:usb3="00000000" w:csb0="0000002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66A" w:rsidRPr="00A0166A" w:rsidRDefault="00AC3441" w:rsidP="0007387E">
    <w:pPr>
      <w:pStyle w:val="Footer"/>
      <w:rPr>
        <w:szCs w:val="20"/>
      </w:rPr>
    </w:pPr>
    <w:r w:rsidRPr="00A0166A">
      <w:rPr>
        <w:szCs w:val="20"/>
      </w:rPr>
      <w:t>©</w:t>
    </w:r>
    <w:r>
      <w:rPr>
        <w:szCs w:val="20"/>
      </w:rPr>
      <w:t>201</w:t>
    </w:r>
    <w:r w:rsidR="003F2BBD">
      <w:rPr>
        <w:szCs w:val="20"/>
      </w:rPr>
      <w:t>5</w:t>
    </w:r>
    <w:r w:rsidRPr="00A0166A">
      <w:rPr>
        <w:szCs w:val="20"/>
      </w:rPr>
      <w:t xml:space="preserve"> </w:t>
    </w:r>
    <w:r w:rsidR="00C417F8">
      <w:fldChar w:fldCharType="begin"/>
    </w:r>
    <w:r w:rsidR="00C417F8">
      <w:instrText xml:space="preserve"> AUTHOR  \* Caps  \* MERGEFORMAT </w:instrText>
    </w:r>
    <w:r w:rsidR="00C417F8">
      <w:fldChar w:fldCharType="separate"/>
    </w:r>
    <w:r w:rsidR="00DB6692" w:rsidRPr="00DB6692">
      <w:rPr>
        <w:noProof/>
        <w:szCs w:val="20"/>
      </w:rPr>
      <w:t>Joseph</w:t>
    </w:r>
    <w:r w:rsidR="00DB6692">
      <w:rPr>
        <w:noProof/>
      </w:rPr>
      <w:t xml:space="preserve"> Joy</w:t>
    </w:r>
    <w:r w:rsidR="00C417F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7F8" w:rsidRDefault="00C417F8" w:rsidP="0007387E">
      <w:r>
        <w:separator/>
      </w:r>
    </w:p>
  </w:footnote>
  <w:footnote w:type="continuationSeparator" w:id="0">
    <w:p w:rsidR="00C417F8" w:rsidRDefault="00C417F8" w:rsidP="00073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692"/>
    <w:rsid w:val="0006617B"/>
    <w:rsid w:val="0007387E"/>
    <w:rsid w:val="000F2350"/>
    <w:rsid w:val="0011272B"/>
    <w:rsid w:val="00165575"/>
    <w:rsid w:val="001C0696"/>
    <w:rsid w:val="001C7F0F"/>
    <w:rsid w:val="001D5C31"/>
    <w:rsid w:val="00210AC8"/>
    <w:rsid w:val="00212C26"/>
    <w:rsid w:val="00306AE7"/>
    <w:rsid w:val="00315EC6"/>
    <w:rsid w:val="003245D6"/>
    <w:rsid w:val="00395086"/>
    <w:rsid w:val="003D03E0"/>
    <w:rsid w:val="003D318D"/>
    <w:rsid w:val="003F24F1"/>
    <w:rsid w:val="003F2BBD"/>
    <w:rsid w:val="00433D4A"/>
    <w:rsid w:val="00444EF3"/>
    <w:rsid w:val="004C6B34"/>
    <w:rsid w:val="00500EF7"/>
    <w:rsid w:val="00541908"/>
    <w:rsid w:val="005600CE"/>
    <w:rsid w:val="00575162"/>
    <w:rsid w:val="005F20D3"/>
    <w:rsid w:val="005F5506"/>
    <w:rsid w:val="00611E25"/>
    <w:rsid w:val="006705D2"/>
    <w:rsid w:val="006D06F0"/>
    <w:rsid w:val="00764C0B"/>
    <w:rsid w:val="007871D4"/>
    <w:rsid w:val="00817B34"/>
    <w:rsid w:val="00826888"/>
    <w:rsid w:val="0087066F"/>
    <w:rsid w:val="00883C51"/>
    <w:rsid w:val="00887ADF"/>
    <w:rsid w:val="00903351"/>
    <w:rsid w:val="00934004"/>
    <w:rsid w:val="009D7C62"/>
    <w:rsid w:val="00A62BE1"/>
    <w:rsid w:val="00A97E8D"/>
    <w:rsid w:val="00AC3441"/>
    <w:rsid w:val="00AD37B9"/>
    <w:rsid w:val="00B528C1"/>
    <w:rsid w:val="00C417F8"/>
    <w:rsid w:val="00C60107"/>
    <w:rsid w:val="00CD0B88"/>
    <w:rsid w:val="00CE1150"/>
    <w:rsid w:val="00D01AD0"/>
    <w:rsid w:val="00D12376"/>
    <w:rsid w:val="00DB6692"/>
    <w:rsid w:val="00DC2E60"/>
    <w:rsid w:val="00DE5275"/>
    <w:rsid w:val="00E2582C"/>
    <w:rsid w:val="00E33F2A"/>
    <w:rsid w:val="00EC6A3D"/>
    <w:rsid w:val="00FC5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5E72384-A3DA-45D2-B293-BAA1FFBC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87E"/>
    <w:pPr>
      <w:spacing w:before="240" w:after="24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582C"/>
    <w:pPr>
      <w:tabs>
        <w:tab w:val="center" w:pos="4680"/>
        <w:tab w:val="right" w:pos="9360"/>
      </w:tabs>
    </w:pPr>
  </w:style>
  <w:style w:type="character" w:customStyle="1" w:styleId="FooterChar">
    <w:name w:val="Footer Char"/>
    <w:basedOn w:val="DefaultParagraphFont"/>
    <w:link w:val="Footer"/>
    <w:uiPriority w:val="99"/>
    <w:rsid w:val="00E2582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2582C"/>
    <w:pPr>
      <w:tabs>
        <w:tab w:val="center" w:pos="4680"/>
        <w:tab w:val="right" w:pos="9360"/>
      </w:tabs>
    </w:pPr>
  </w:style>
  <w:style w:type="character" w:customStyle="1" w:styleId="HeaderChar">
    <w:name w:val="Header Char"/>
    <w:basedOn w:val="DefaultParagraphFont"/>
    <w:link w:val="Header"/>
    <w:uiPriority w:val="99"/>
    <w:rsid w:val="00E2582C"/>
    <w:rPr>
      <w:rFonts w:ascii="Verdana" w:eastAsia="Times New Roman" w:hAnsi="Verdana" w:cs="Times New Roman"/>
      <w:sz w:val="20"/>
      <w:szCs w:val="24"/>
    </w:rPr>
  </w:style>
  <w:style w:type="paragraph" w:styleId="Title">
    <w:name w:val="Title"/>
    <w:basedOn w:val="Normal"/>
    <w:next w:val="Normal"/>
    <w:link w:val="TitleChar"/>
    <w:uiPriority w:val="10"/>
    <w:qFormat/>
    <w:rsid w:val="00E33F2A"/>
    <w:pPr>
      <w:spacing w:before="0" w:after="480"/>
    </w:pPr>
    <w:rPr>
      <w:rFonts w:ascii="8-Bit Madness" w:hAnsi="8-Bit Madness" w:cs="8-Bit Madness"/>
      <w:sz w:val="72"/>
      <w:szCs w:val="56"/>
    </w:rPr>
  </w:style>
  <w:style w:type="character" w:customStyle="1" w:styleId="TitleChar">
    <w:name w:val="Title Char"/>
    <w:basedOn w:val="DefaultParagraphFont"/>
    <w:link w:val="Title"/>
    <w:uiPriority w:val="10"/>
    <w:rsid w:val="00E33F2A"/>
    <w:rPr>
      <w:rFonts w:ascii="8-Bit Madness" w:eastAsia="Times New Roman" w:hAnsi="8-Bit Madness" w:cs="8-Bit Madness"/>
      <w:sz w:val="72"/>
      <w:szCs w:val="56"/>
    </w:rPr>
  </w:style>
  <w:style w:type="paragraph" w:customStyle="1" w:styleId="Monospace">
    <w:name w:val="Monospace"/>
    <w:basedOn w:val="Normal"/>
    <w:qFormat/>
    <w:rsid w:val="0007387E"/>
    <w:rPr>
      <w:rFonts w:ascii="Lucida Console" w:hAnsi="Lucida Console"/>
    </w:rPr>
  </w:style>
  <w:style w:type="paragraph" w:styleId="NormalWeb">
    <w:name w:val="Normal (Web)"/>
    <w:basedOn w:val="Normal"/>
    <w:uiPriority w:val="99"/>
    <w:unhideWhenUsed/>
    <w:rsid w:val="00903351"/>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65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KUMBH\Projects\fam\Puzzle%20Safari\PS15\Safari15Puzz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FA1217880CB14A8691992D0B3271C6" ma:contentTypeVersion="" ma:contentTypeDescription="Create a new document." ma:contentTypeScope="" ma:versionID="2bfd679a4c1e74531ed48be3cc85e345">
  <xsd:schema xmlns:xsd="http://www.w3.org/2001/XMLSchema" xmlns:xs="http://www.w3.org/2001/XMLSchema" xmlns:p="http://schemas.microsoft.com/office/2006/metadata/properties" xmlns:ns2="ab7c3dc6-0676-4ca2-bfa7-a8261f241e82" targetNamespace="http://schemas.microsoft.com/office/2006/metadata/properties" ma:root="true" ma:fieldsID="d050e2611cf1ac6e67b0064d6cab8014" ns2:_="">
    <xsd:import namespace="ab7c3dc6-0676-4ca2-bfa7-a8261f241e82"/>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c3dc6-0676-4ca2-bfa7-a8261f241e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ab7c3dc6-0676-4ca2-bfa7-a8261f241e82">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3B550-F5B9-4FC2-9B67-8DF03A311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c3dc6-0676-4ca2-bfa7-a8261f241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9A641F-FA69-4C26-9827-52C2B165DD91}">
  <ds:schemaRefs>
    <ds:schemaRef ds:uri="http://schemas.microsoft.com/sharepoint/v3/contenttype/forms"/>
  </ds:schemaRefs>
</ds:datastoreItem>
</file>

<file path=customXml/itemProps3.xml><?xml version="1.0" encoding="utf-8"?>
<ds:datastoreItem xmlns:ds="http://schemas.openxmlformats.org/officeDocument/2006/customXml" ds:itemID="{A2F73FB0-43B1-4172-8838-AC378CB6EA2E}">
  <ds:schemaRefs>
    <ds:schemaRef ds:uri="http://schemas.microsoft.com/office/2006/metadata/properties"/>
    <ds:schemaRef ds:uri="ab7c3dc6-0676-4ca2-bfa7-a8261f241e82"/>
  </ds:schemaRefs>
</ds:datastoreItem>
</file>

<file path=customXml/itemProps4.xml><?xml version="1.0" encoding="utf-8"?>
<ds:datastoreItem xmlns:ds="http://schemas.openxmlformats.org/officeDocument/2006/customXml" ds:itemID="{1C5BA25A-B6AD-40C7-8EBA-DCBA7526B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Safari15Puzzle</Template>
  <TotalTime>65</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Bits on the Track</vt:lpstr>
    </vt:vector>
  </TitlesOfParts>
  <Company>Microsoft Corporation</Company>
  <LinksUpToDate>false</LinksUpToDate>
  <CharactersWithSpaces>1750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Bits on the Track</dc:title>
  <dc:creator>Joseph Joy</dc:creator>
  <cp:keywords>Safari 2015</cp:keywords>
  <cp:lastModifiedBy>Joseph Joy</cp:lastModifiedBy>
  <cp:revision>15</cp:revision>
  <dcterms:created xsi:type="dcterms:W3CDTF">2015-06-08T03:17:00Z</dcterms:created>
  <dcterms:modified xsi:type="dcterms:W3CDTF">2015-06-17T21:11:00Z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0x0101001EFA1217880CB14A8691992D0B3271C6</vt:lpwstr>
  </property>
</Properties>
</file>