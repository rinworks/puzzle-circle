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7D1EF6" w:rsidRDefault="005C415B" w:rsidP="00723782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proofErr w:type="spellStart"/>
      <w:r w:rsidR="007A0404">
        <w:t>Self Reference</w:t>
      </w:r>
      <w:proofErr w:type="spellEnd"/>
      <w: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r w:rsidR="00157F1A">
        <w:fldChar w:fldCharType="begin"/>
      </w:r>
      <w:r w:rsidR="00157F1A">
        <w:instrText xml:space="preserve"> AUTHOR  \* MERGEFORMAT </w:instrText>
      </w:r>
      <w:r w:rsidR="00157F1A">
        <w:fldChar w:fldCharType="separate"/>
      </w:r>
      <w:r w:rsidR="00526225">
        <w:rPr>
          <w:noProof/>
        </w:rPr>
        <w:t>Joseph Joy</w:t>
      </w:r>
      <w:r w:rsidR="00157F1A">
        <w:rPr>
          <w:noProof/>
        </w:rPr>
        <w:fldChar w:fldCharType="end"/>
      </w:r>
    </w:p>
    <w:p w:rsidR="00D26217" w:rsidRDefault="00D26217" w:rsidP="00DA73C0">
      <w:pPr>
        <w:pStyle w:val="Byline"/>
      </w:pPr>
      <w:r>
        <w:t xml:space="preserve">Answer: </w:t>
      </w:r>
      <w:r w:rsidR="007A0404">
        <w:t>DAVID HILBERT</w:t>
      </w:r>
    </w:p>
    <w:p w:rsidR="00703449" w:rsidRDefault="007A0404" w:rsidP="00DA73C0">
      <w:r>
        <w:t>Assemble the 9 tiles in the correct order using the background image as an aid</w:t>
      </w:r>
      <w:r w:rsidR="00760EE0">
        <w:t>.</w:t>
      </w:r>
      <w:r>
        <w:t xml:space="preserve"> You get the following.</w:t>
      </w:r>
    </w:p>
    <w:p w:rsidR="007A0404" w:rsidRDefault="005C415B" w:rsidP="005C415B">
      <w:r w:rsidRPr="005C415B">
        <w:rPr>
          <w:noProof/>
        </w:rPr>
        <w:drawing>
          <wp:inline distT="0" distB="0" distL="0" distR="0">
            <wp:extent cx="8686800" cy="8686800"/>
            <wp:effectExtent l="0" t="0" r="0" b="0"/>
            <wp:docPr id="2" name="Picture 2" descr="G:\KUMBH\Projects\fam\Puzzle Safari\PS15\Processsing\SelfReference\selfReference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UMBH\Projects\fam\Puzzle Safari\PS15\Processsing\SelfReference\selfReferenceAns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04" w:rsidRDefault="007A0404" w:rsidP="00DA73C0">
      <w:r>
        <w:t>Reading the letters along the recursive space-filling curve produces “</w:t>
      </w:r>
      <w:r w:rsidR="005C415B" w:rsidRPr="005C415B">
        <w:t>INVENTOR OF THIS SPACE FILLING CURVE (FULL NAME)</w:t>
      </w:r>
      <w:r>
        <w:t xml:space="preserve">”. The </w:t>
      </w:r>
      <w:r w:rsidR="005C415B">
        <w:t>curve is an instance of a Hilbert curve, devised</w:t>
      </w:r>
      <w:r>
        <w:t xml:space="preserve"> </w:t>
      </w:r>
      <w:r w:rsidR="005C415B">
        <w:t>by</w:t>
      </w:r>
      <w:r>
        <w:t xml:space="preserve"> famous mat</w:t>
      </w:r>
      <w:bookmarkStart w:id="0" w:name="_GoBack"/>
      <w:bookmarkEnd w:id="0"/>
      <w:r>
        <w:t xml:space="preserve">hematician David Hilbert (1862-1943), </w:t>
      </w:r>
      <w:r w:rsidR="005C415B">
        <w:t>whose picture (</w:t>
      </w:r>
      <w:proofErr w:type="spellStart"/>
      <w:r w:rsidR="005C415B">
        <w:t>source</w:t>
      </w:r>
      <w:proofErr w:type="gramStart"/>
      <w:r w:rsidR="005C415B">
        <w:t>:Wiki</w:t>
      </w:r>
      <w:r w:rsidR="00157F1A">
        <w:t>pe</w:t>
      </w:r>
      <w:r w:rsidR="005C415B">
        <w:t>dia</w:t>
      </w:r>
      <w:proofErr w:type="spellEnd"/>
      <w:proofErr w:type="gramEnd"/>
      <w:r w:rsidR="005C415B">
        <w:t xml:space="preserve">) </w:t>
      </w:r>
      <w:r w:rsidR="00157F1A">
        <w:t>forms the</w:t>
      </w:r>
      <w:r>
        <w:t xml:space="preserve"> background.</w:t>
      </w:r>
    </w:p>
    <w:p w:rsidR="00715CF7" w:rsidRPr="00DA73C0" w:rsidRDefault="00715CF7" w:rsidP="00DA73C0"/>
    <w:sectPr w:rsidR="00715CF7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charset w:val="00"/>
    <w:family w:val="auto"/>
    <w:pitch w:val="variable"/>
    <w:sig w:usb0="00000000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25"/>
    <w:rsid w:val="000831F7"/>
    <w:rsid w:val="00113F50"/>
    <w:rsid w:val="00157F1A"/>
    <w:rsid w:val="001B6BD6"/>
    <w:rsid w:val="001F7ABF"/>
    <w:rsid w:val="00266CE0"/>
    <w:rsid w:val="00400E41"/>
    <w:rsid w:val="00443E6B"/>
    <w:rsid w:val="00526225"/>
    <w:rsid w:val="005C415B"/>
    <w:rsid w:val="005F1D96"/>
    <w:rsid w:val="00615C89"/>
    <w:rsid w:val="006529F4"/>
    <w:rsid w:val="0065399A"/>
    <w:rsid w:val="00674F2C"/>
    <w:rsid w:val="00703449"/>
    <w:rsid w:val="00715CF7"/>
    <w:rsid w:val="00723782"/>
    <w:rsid w:val="00760EE0"/>
    <w:rsid w:val="007942D9"/>
    <w:rsid w:val="007A0404"/>
    <w:rsid w:val="007A3935"/>
    <w:rsid w:val="007D1EF6"/>
    <w:rsid w:val="00817DC2"/>
    <w:rsid w:val="008D520A"/>
    <w:rsid w:val="00941A65"/>
    <w:rsid w:val="009470FA"/>
    <w:rsid w:val="00A051C3"/>
    <w:rsid w:val="00A1085F"/>
    <w:rsid w:val="00A6746B"/>
    <w:rsid w:val="00A736A2"/>
    <w:rsid w:val="00B316E7"/>
    <w:rsid w:val="00BB2586"/>
    <w:rsid w:val="00C143CB"/>
    <w:rsid w:val="00CA4D8D"/>
    <w:rsid w:val="00D26217"/>
    <w:rsid w:val="00D87BE0"/>
    <w:rsid w:val="00DA73C0"/>
    <w:rsid w:val="00DD303C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0AE202-EECC-4444-A186-BAACC7D2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85B481BB-9D83-4A27-AC35-95B04A05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Safari15Answer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Puzzle Title</vt:lpstr>
    </vt:vector>
  </TitlesOfParts>
  <Company>Microsoft Corporation</Company>
  <LinksUpToDate>false</LinksUpToDate>
  <CharactersWithSpaces>489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Reference</dc:title>
  <dc:creator>Joseph Joy</dc:creator>
  <cp:keywords>Safari 2015</cp:keywords>
  <cp:lastModifiedBy>Joseph Joy</cp:lastModifiedBy>
  <cp:revision>4</cp:revision>
  <dcterms:created xsi:type="dcterms:W3CDTF">2015-06-18T12:00:00Z</dcterms:created>
  <dcterms:modified xsi:type="dcterms:W3CDTF">2015-06-19T22:41:00Z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