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7D1EF6" w:rsidRDefault="00ED2007" w:rsidP="00723782">
      <w:pPr>
        <w:pStyle w:val="Title"/>
      </w:pPr>
      <w:r>
        <w:fldChar w:fldCharType="begin"/>
      </w:r>
      <w:r>
        <w:instrText xml:space="preserve"> TITLE \* MERGEFORMAT </w:instrText>
      </w:r>
      <w:r>
        <w:fldChar w:fldCharType="separate"/>
      </w:r>
      <w:r>
        <w:t>Blocky Times</w:t>
      </w:r>
      <w:r>
        <w:fldChar w:fldCharType="end"/>
      </w:r>
      <w:bookmarkStart w:id="0" w:name="_GoBack"/>
      <w:bookmarkEnd w:id="0"/>
    </w:p>
    <w:p w:rsidR="00A051C3" w:rsidRDefault="00A051C3" w:rsidP="00D26217">
      <w:pPr>
        <w:pStyle w:val="Byline"/>
        <w:spacing w:after="120"/>
      </w:pPr>
      <w:r>
        <w:t xml:space="preserve">By: </w:t>
      </w:r>
      <w:fldSimple w:instr=" AUTHOR  \* MERGEFORMAT ">
        <w:r w:rsidR="0028091E">
          <w:rPr>
            <w:noProof/>
          </w:rPr>
          <w:t>Joseph Joy</w:t>
        </w:r>
      </w:fldSimple>
    </w:p>
    <w:p w:rsidR="00D26217" w:rsidRDefault="00D26217" w:rsidP="00DA73C0">
      <w:pPr>
        <w:pStyle w:val="Byline"/>
      </w:pPr>
      <w:r>
        <w:t xml:space="preserve">Answer: </w:t>
      </w:r>
      <w:r w:rsidR="0028091E" w:rsidRPr="0028091E">
        <w:t>VITRUVIUS</w:t>
      </w:r>
    </w:p>
    <w:p w:rsidR="00703449" w:rsidRDefault="0028091E" w:rsidP="00DA73C0">
      <w:r>
        <w:t>This puzzle uses t</w:t>
      </w:r>
      <w:r w:rsidR="002E6C48">
        <w:t>h</w:t>
      </w:r>
      <w:r>
        <w:t>ree different encoding techniques</w:t>
      </w:r>
      <w:r w:rsidR="00760EE0">
        <w:t>.</w:t>
      </w:r>
      <w:r>
        <w:t xml:space="preserve"> One is </w:t>
      </w:r>
      <w:r w:rsidRPr="002E6C48">
        <w:t>semaphores</w:t>
      </w:r>
      <w:r>
        <w:t>…</w:t>
      </w:r>
    </w:p>
    <w:p w:rsidR="0028091E" w:rsidRDefault="0028091E" w:rsidP="00DA73C0">
      <w:r>
        <w:rPr>
          <w:noProof/>
        </w:rPr>
        <mc:AlternateContent>
          <mc:Choice Requires="wpc">
            <w:drawing>
              <wp:inline distT="0" distB="0" distL="0" distR="0" wp14:anchorId="5C49869E" wp14:editId="0BBE39E3">
                <wp:extent cx="8641080" cy="2412661"/>
                <wp:effectExtent l="0" t="0" r="762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251459"/>
                            <a:ext cx="8345774" cy="17830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684530" y="1078865"/>
                            <a:ext cx="3683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091E" w:rsidRPr="00D40677" w:rsidRDefault="0028091E">
                              <w:pPr>
                                <w:rPr>
                                  <w:b/>
                                  <w:color w:val="FF00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D40677">
                                <w:rPr>
                                  <w:b/>
                                  <w:color w:val="FF00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3"/>
                        <wps:cNvSpPr txBox="1"/>
                        <wps:spPr>
                          <a:xfrm>
                            <a:off x="2038010" y="1079160"/>
                            <a:ext cx="38417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091E" w:rsidRPr="00D40677" w:rsidRDefault="0028091E" w:rsidP="0028091E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  <w:rPr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D40677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3"/>
                        <wps:cNvSpPr txBox="1"/>
                        <wps:spPr>
                          <a:xfrm>
                            <a:off x="3407070" y="1078865"/>
                            <a:ext cx="3454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091E" w:rsidRPr="00D40677" w:rsidRDefault="0028091E" w:rsidP="0028091E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  <w:rPr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D40677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3"/>
                        <wps:cNvSpPr txBox="1"/>
                        <wps:spPr>
                          <a:xfrm>
                            <a:off x="4737395" y="1079160"/>
                            <a:ext cx="3879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091E" w:rsidRPr="00D40677" w:rsidRDefault="0028091E" w:rsidP="0028091E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  <w:rPr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D40677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3"/>
                        <wps:cNvSpPr txBox="1"/>
                        <wps:spPr>
                          <a:xfrm>
                            <a:off x="6316005" y="1010580"/>
                            <a:ext cx="35179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091E" w:rsidRPr="00D40677" w:rsidRDefault="0028091E" w:rsidP="0028091E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  <w:rPr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D40677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3"/>
                        <wps:cNvSpPr txBox="1"/>
                        <wps:spPr>
                          <a:xfrm>
                            <a:off x="7652680" y="1010580"/>
                            <a:ext cx="35179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091E" w:rsidRPr="00D40677" w:rsidRDefault="0028091E" w:rsidP="0028091E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  <w:rPr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D40677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49869E" id="Canvas 1" o:spid="_x0000_s1026" editas="canvas" style="width:680.4pt;height:189.95pt;mso-position-horizontal-relative:char;mso-position-vertical-relative:line" coordsize="86410,24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410;height:24123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1371;top:2514;width:83458;height:178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7dcPEAAAA2wAAAA8AAABkcnMvZG93bnJldi54bWxEj0FrwkAQhe9C/8MyhV6kbpQiNnUVCUpz&#10;ECTqDxiy0yRtdjZkV43/3jkUvM3w3rz3zXI9uFZdqQ+NZwPTSQKKuPS24crA+bR7X4AKEdli65kM&#10;3CnAevUyWmJq/Y0Luh5jpSSEQ4oG6hi7VOtQ1uQwTHxHLNqP7x1GWftK2x5vEu5aPUuSuXbYsDTU&#10;2FFWU/l3vDgD5WE/LqpDRv47m2/z3yKffm4/jHl7HTZfoCIN8Wn+v86t4Au9/CID6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7dcPEAAAA2wAAAA8AAAAAAAAAAAAAAAAA&#10;nwIAAGRycy9kb3ducmV2LnhtbFBLBQYAAAAABAAEAPcAAACQAwAAAAA=&#10;" filled="t" fillcolor="#ededed" stroked="t" strokecolor="white" strokeweight="7pt">
                  <v:stroke endcap="square"/>
                  <v:imagedata r:id="rId9" o:title=""/>
                  <v:shadow on="t" color="black" opacity="26214f" origin="-.5,-.5" offset="0,.5m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6845;top:10788;width:3683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28091E" w:rsidRPr="00D40677" w:rsidRDefault="0028091E">
                        <w:pPr>
                          <w:rPr>
                            <w:b/>
                            <w:color w:val="FF00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D40677">
                          <w:rPr>
                            <w:b/>
                            <w:color w:val="FF00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</w:t>
                        </w:r>
                      </w:p>
                    </w:txbxContent>
                  </v:textbox>
                </v:shape>
                <v:shape id="Text Box 13" o:spid="_x0000_s1030" type="#_x0000_t202" style="position:absolute;left:20380;top:10791;width:3841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28091E" w:rsidRPr="00D40677" w:rsidRDefault="0028091E" w:rsidP="0028091E">
                        <w:pPr>
                          <w:pStyle w:val="NormalWeb"/>
                          <w:spacing w:before="240" w:beforeAutospacing="0" w:after="240" w:afterAutospacing="0"/>
                          <w:jc w:val="both"/>
                          <w:rPr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D40677"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</w:t>
                        </w:r>
                      </w:p>
                    </w:txbxContent>
                  </v:textbox>
                </v:shape>
                <v:shape id="Text Box 13" o:spid="_x0000_s1031" type="#_x0000_t202" style="position:absolute;left:34070;top:10788;width:3455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28091E" w:rsidRPr="00D40677" w:rsidRDefault="0028091E" w:rsidP="0028091E">
                        <w:pPr>
                          <w:pStyle w:val="NormalWeb"/>
                          <w:spacing w:before="240" w:beforeAutospacing="0" w:after="240" w:afterAutospacing="0"/>
                          <w:jc w:val="both"/>
                          <w:rPr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D40677"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T</w:t>
                        </w:r>
                      </w:p>
                    </w:txbxContent>
                  </v:textbox>
                </v:shape>
                <v:shape id="Text Box 13" o:spid="_x0000_s1032" type="#_x0000_t202" style="position:absolute;left:47373;top:10791;width:3880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28091E" w:rsidRPr="00D40677" w:rsidRDefault="0028091E" w:rsidP="0028091E">
                        <w:pPr>
                          <w:pStyle w:val="NormalWeb"/>
                          <w:spacing w:before="240" w:beforeAutospacing="0" w:after="240" w:afterAutospacing="0"/>
                          <w:jc w:val="both"/>
                          <w:rPr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D40677"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#</w:t>
                        </w:r>
                      </w:p>
                    </w:txbxContent>
                  </v:textbox>
                </v:shape>
                <v:shape id="Text Box 13" o:spid="_x0000_s1033" type="#_x0000_t202" style="position:absolute;left:63160;top:10105;width:3517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28091E" w:rsidRPr="00D40677" w:rsidRDefault="0028091E" w:rsidP="0028091E">
                        <w:pPr>
                          <w:pStyle w:val="NormalWeb"/>
                          <w:spacing w:before="240" w:beforeAutospacing="0" w:after="240" w:afterAutospacing="0"/>
                          <w:jc w:val="both"/>
                          <w:rPr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D40677"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4" type="#_x0000_t202" style="position:absolute;left:76526;top:10105;width:3518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28091E" w:rsidRPr="00D40677" w:rsidRDefault="0028091E" w:rsidP="0028091E">
                        <w:pPr>
                          <w:pStyle w:val="NormalWeb"/>
                          <w:spacing w:before="240" w:beforeAutospacing="0" w:after="240" w:afterAutospacing="0"/>
                          <w:jc w:val="both"/>
                          <w:rPr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D40677"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091E" w:rsidRDefault="0028091E" w:rsidP="00DA73C0">
      <w:r>
        <w:t xml:space="preserve">This spells out </w:t>
      </w:r>
      <w:r w:rsidRPr="002E6C48">
        <w:t>ROT13</w:t>
      </w:r>
      <w:r>
        <w:t>, which is</w:t>
      </w:r>
      <w:r w:rsidR="002E6C48">
        <w:t xml:space="preserve"> another </w:t>
      </w:r>
      <w:r w:rsidR="00232A61">
        <w:t>encoding</w:t>
      </w:r>
      <w:r>
        <w:t xml:space="preserve"> scheme. Let’s hold onto that for now. The </w:t>
      </w:r>
      <w:r w:rsidR="002E6C48">
        <w:t>third</w:t>
      </w:r>
      <w:r>
        <w:t xml:space="preserve"> encoding scheme is braille…</w:t>
      </w:r>
    </w:p>
    <w:p w:rsidR="0028091E" w:rsidRDefault="0028091E" w:rsidP="002E6C48">
      <w:pPr>
        <w:tabs>
          <w:tab w:val="left" w:pos="9180"/>
        </w:tabs>
      </w:pPr>
      <w:r>
        <w:rPr>
          <w:noProof/>
        </w:rPr>
        <mc:AlternateContent>
          <mc:Choice Requires="wpc">
            <w:drawing>
              <wp:inline distT="0" distB="0" distL="0" distR="0" wp14:anchorId="0906EFD2" wp14:editId="6A2AF6F8">
                <wp:extent cx="8686800" cy="3498850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Group 2"/>
                        <wpg:cNvGrpSpPr>
                          <a:grpSpLocks noChangeAspect="1"/>
                        </wpg:cNvGrpSpPr>
                        <wpg:grpSpPr>
                          <a:xfrm>
                            <a:off x="206545" y="329570"/>
                            <a:ext cx="8204040" cy="2702155"/>
                            <a:chOff x="60288" y="38240"/>
                            <a:chExt cx="6835475" cy="2251392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 rot="21041815">
                              <a:off x="3400984" y="38240"/>
                              <a:ext cx="3494779" cy="119982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 rot="21151003">
                              <a:off x="1248265" y="984355"/>
                              <a:ext cx="4428686" cy="130527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 rot="21069372">
                              <a:off x="60288" y="218909"/>
                              <a:ext cx="2836333" cy="100367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2" name="Text Box 13"/>
                        <wps:cNvSpPr txBox="1"/>
                        <wps:spPr>
                          <a:xfrm>
                            <a:off x="538140" y="360084"/>
                            <a:ext cx="35814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3"/>
                        <wps:cNvSpPr txBox="1"/>
                        <wps:spPr>
                          <a:xfrm>
                            <a:off x="1391580" y="360674"/>
                            <a:ext cx="36830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3"/>
                        <wps:cNvSpPr txBox="1"/>
                        <wps:spPr>
                          <a:xfrm>
                            <a:off x="2255475" y="360469"/>
                            <a:ext cx="34544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3"/>
                        <wps:cNvSpPr txBox="1"/>
                        <wps:spPr>
                          <a:xfrm>
                            <a:off x="3095920" y="360469"/>
                            <a:ext cx="363855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3"/>
                        <wps:cNvSpPr txBox="1"/>
                        <wps:spPr>
                          <a:xfrm>
                            <a:off x="4485300" y="298745"/>
                            <a:ext cx="3479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3"/>
                        <wps:cNvSpPr txBox="1"/>
                        <wps:spPr>
                          <a:xfrm>
                            <a:off x="5308260" y="299040"/>
                            <a:ext cx="363855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3"/>
                        <wps:cNvSpPr txBox="1"/>
                        <wps:spPr>
                          <a:xfrm>
                            <a:off x="6147095" y="299040"/>
                            <a:ext cx="314325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3"/>
                        <wps:cNvSpPr txBox="1"/>
                        <wps:spPr>
                          <a:xfrm>
                            <a:off x="6936400" y="298405"/>
                            <a:ext cx="363855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3"/>
                        <wps:cNvSpPr txBox="1"/>
                        <wps:spPr>
                          <a:xfrm>
                            <a:off x="7775235" y="299040"/>
                            <a:ext cx="36830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3"/>
                        <wps:cNvSpPr txBox="1"/>
                        <wps:spPr>
                          <a:xfrm>
                            <a:off x="1938610" y="1471590"/>
                            <a:ext cx="31623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3"/>
                        <wps:cNvSpPr txBox="1"/>
                        <wps:spPr>
                          <a:xfrm>
                            <a:off x="2756195" y="1471590"/>
                            <a:ext cx="44196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 xml:space="preserve"> 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3"/>
                        <wps:cNvSpPr txBox="1"/>
                        <wps:spPr>
                          <a:xfrm>
                            <a:off x="3699630" y="1471885"/>
                            <a:ext cx="40640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3"/>
                        <wps:cNvSpPr txBox="1"/>
                        <wps:spPr>
                          <a:xfrm>
                            <a:off x="4607855" y="1471885"/>
                            <a:ext cx="382905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3"/>
                        <wps:cNvSpPr txBox="1"/>
                        <wps:spPr>
                          <a:xfrm>
                            <a:off x="5492410" y="1471545"/>
                            <a:ext cx="34544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3"/>
                        <wps:cNvSpPr txBox="1"/>
                        <wps:spPr>
                          <a:xfrm>
                            <a:off x="6339500" y="1471590"/>
                            <a:ext cx="384175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677" w:rsidRDefault="00D40677" w:rsidP="00D40677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06EFD2" id="Canvas 12" o:spid="_x0000_s1035" editas="canvas" style="width:684pt;height:275.5pt;mso-position-horizontal-relative:char;mso-position-vertical-relative:line" coordsize="86868,34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">
                <v:shape id="_x0000_s1036" type="#_x0000_t75" style="position:absolute;width:86868;height:34988;visibility:visible;mso-wrap-style:square">
                  <v:fill o:detectmouseclick="t"/>
                  <v:path o:connecttype="none"/>
                </v:shape>
                <v:group id="Group 2" o:spid="_x0000_s1037" style="position:absolute;left:2065;top:3295;width:82040;height:27022" coordorigin="602,382" coordsize="68354,22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o:lock v:ext="edit" aspectratio="t"/>
                  <v:shape id="Picture 3" o:spid="_x0000_s1038" type="#_x0000_t75" style="position:absolute;left:34009;top:382;width:34948;height:11998;rotation:-60968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Uek/FAAAA2gAAAA8AAABkcnMvZG93bnJldi54bWxEj09rwkAUxO8Fv8PyhN7qRis1xGxEhEK9&#10;iH9K8PiafSZps2/T7Nak374rCD0OM/MbJl0NphFX6lxtWcF0EoEgLqyuuVTwfnp9ikE4j6yxsUwK&#10;fsnBKhs9pJho2/OBrkdfigBhl6CCyvs2kdIVFRl0E9sSB+9iO4M+yK6UusM+wE0jZ1H0Ig3WHBYq&#10;bGlTUfF1/DEK9h913s/j7ef5HC/y3Xz/vd01qNTjeFgvQXga/H/43n7TCp7hdiXcAJn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lHpPxQAAANoAAAAPAAAAAAAAAAAAAAAA&#10;AJ8CAABkcnMvZG93bnJldi54bWxQSwUGAAAAAAQABAD3AAAAkQMAAAAA&#10;">
                    <v:imagedata r:id="rId13" o:title=""/>
                    <v:path arrowok="t"/>
                  </v:shape>
                  <v:shape id="Picture 4" o:spid="_x0000_s1039" type="#_x0000_t75" style="position:absolute;left:12482;top:9843;width:44287;height:13053;rotation:-49042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vdxrDAAAA2gAAAA8AAABkcnMvZG93bnJldi54bWxEj0FrwkAUhO+F/oflCb0U3aSWINFVilDw&#10;olIt1OMj+8wGs29jdhvjv3cFweMwM98ws0Vva9FR6yvHCtJRAoK4cLriUsHv/ns4AeEDssbaMSm4&#10;kofF/PVlhrl2F/6hbhdKESHsc1RgQmhyKX1hyKIfuYY4ekfXWgxRtqXULV4i3NbyI0kyabHiuGCw&#10;oaWh4rT7twoObI5ptuV6k/aZPI//3rv1ipR6G/RfUxCB+vAMP9orreAT7lfiDZDz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G93GsMAAADaAAAADwAAAAAAAAAAAAAAAACf&#10;AgAAZHJzL2Rvd25yZXYueG1sUEsFBgAAAAAEAAQA9wAAAI8DAAAAAA==&#10;">
                    <v:imagedata r:id="rId14" o:title=""/>
                    <v:path arrowok="t"/>
                  </v:shape>
                  <v:shape id="Picture 9" o:spid="_x0000_s1040" type="#_x0000_t75" style="position:absolute;left:602;top:2189;width:28364;height:10036;rotation:-57958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bPxbDAAAA2gAAAA8AAABkcnMvZG93bnJldi54bWxEj09rwkAUxO9Cv8PyCt50txWKpq6hlPrn&#10;ItRE6PWRfSax2bchu8b47btCweMwM79hlulgG9FT52vHGl6mCgRx4UzNpYZjvp7MQfiAbLBxTBpu&#10;5CFdPY2WmBh35QP1WShFhLBPUEMVQptI6YuKLPqpa4mjd3KdxRBlV0rT4TXCbSNflXqTFmuOCxW2&#10;9FlR8ZtdrAa33X8XedYcb3V+/tnMWM2/Lkrr8fPw8Q4i0BAe4f/2zmhYwP1KvAFy9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Fs/FsMAAADaAAAADwAAAAAAAAAAAAAAAACf&#10;AgAAZHJzL2Rvd25yZXYueG1sUEsFBgAAAAAEAAQA9wAAAI8DAAAAAA==&#10;">
                    <v:imagedata r:id="rId15" o:title=""/>
                    <v:path arrowok="t"/>
                  </v:shape>
                </v:group>
                <v:shape id="Text Box 13" o:spid="_x0000_s1041" type="#_x0000_t202" style="position:absolute;left:5381;top:3600;width:3581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Y</w:t>
                        </w:r>
                      </w:p>
                    </w:txbxContent>
                  </v:textbox>
                </v:shape>
                <v:shape id="Text Box 13" o:spid="_x0000_s1042" type="#_x0000_t202" style="position:absolute;left:13915;top:3606;width:3683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shape id="Text Box 13" o:spid="_x0000_s1043" type="#_x0000_t202" style="position:absolute;left:22554;top:3604;width:3455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T</w:t>
                        </w:r>
                      </w:p>
                    </w:txbxContent>
                  </v:textbox>
                </v:shape>
                <v:shape id="Text Box 13" o:spid="_x0000_s1044" type="#_x0000_t202" style="position:absolute;left:30959;top:3604;width:3638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45" type="#_x0000_t202" style="position:absolute;left:44853;top:2987;width:3479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Z</w:t>
                        </w:r>
                      </w:p>
                    </w:txbxContent>
                  </v:textbox>
                </v:shape>
                <v:shape id="Text Box 13" o:spid="_x0000_s1046" type="#_x0000_t202" style="position:absolute;left:53082;top:2990;width:3639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47" type="#_x0000_t202" style="position:absolute;left:61470;top:2990;width:3144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I</w:t>
                        </w:r>
                      </w:p>
                    </w:txbxContent>
                  </v:textbox>
                </v:shape>
                <v:shape id="Text Box 13" o:spid="_x0000_s1048" type="#_x0000_t202" style="position:absolute;left:69364;top:2984;width:3638;height:9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shape>
                <v:shape id="Text Box 13" o:spid="_x0000_s1049" type="#_x0000_t202" style="position:absolute;left:77752;top:2990;width:3683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shape id="Text Box 13" o:spid="_x0000_s1050" type="#_x0000_t202" style="position:absolute;left:19386;top:14715;width:3162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J</w:t>
                        </w:r>
                      </w:p>
                    </w:txbxContent>
                  </v:textbox>
                </v:shape>
                <v:shape id="Text Box 13" o:spid="_x0000_s1051" type="#_x0000_t202" style="position:absolute;left:27561;top:14715;width:4420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 xml:space="preserve"> V</w:t>
                        </w:r>
                      </w:p>
                    </w:txbxContent>
                  </v:textbox>
                </v:shape>
                <v:shape id="Text Box 13" o:spid="_x0000_s1052" type="#_x0000_t202" style="position:absolute;left:36996;top:14718;width:4064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M</w:t>
                        </w:r>
                      </w:p>
                    </w:txbxContent>
                  </v:textbox>
                </v:shape>
                <v:shape id="Text Box 13" o:spid="_x0000_s1053" type="#_x0000_t202" style="position:absolute;left:46078;top:14718;width:3829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 Box 13" o:spid="_x0000_s1054" type="#_x0000_t202" style="position:absolute;left:54924;top:14715;width:3454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Text Box 13" o:spid="_x0000_s1055" type="#_x0000_t202" style="position:absolute;left:63395;top:14715;width:3841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D40677" w:rsidRDefault="00D40677" w:rsidP="00D40677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091E" w:rsidRDefault="002E6C48" w:rsidP="00DA73C0">
      <w:r>
        <w:t xml:space="preserve">Applying ROT13 to </w:t>
      </w:r>
      <w:r w:rsidRPr="002E6C48">
        <w:t>YRTB ZBIVR JVMNEQ</w:t>
      </w:r>
      <w:r>
        <w:t xml:space="preserve"> produces </w:t>
      </w:r>
      <w:r w:rsidRPr="002E6C48">
        <w:rPr>
          <w:sz w:val="32"/>
        </w:rPr>
        <w:t>LEGO MOVIE WIZARD</w:t>
      </w:r>
      <w:r w:rsidRPr="002E6C48">
        <w:t>.</w:t>
      </w:r>
      <w:r>
        <w:t xml:space="preserve"> The Lego Movie has a Wizard</w:t>
      </w:r>
      <w:r w:rsidR="00FE1B3E">
        <w:t xml:space="preserve"> character</w:t>
      </w:r>
      <w:r>
        <w:t xml:space="preserve">, a </w:t>
      </w:r>
      <w:r w:rsidR="00FE1B3E">
        <w:t xml:space="preserve">blind </w:t>
      </w:r>
      <w:r>
        <w:t xml:space="preserve">master builder called </w:t>
      </w:r>
      <w:r w:rsidRPr="002E6C48">
        <w:rPr>
          <w:b/>
        </w:rPr>
        <w:t>Vitruvius</w:t>
      </w:r>
      <w:r>
        <w:t>.</w:t>
      </w:r>
    </w:p>
    <w:p w:rsidR="00715CF7" w:rsidRPr="00DA73C0" w:rsidRDefault="00715CF7" w:rsidP="00DA73C0"/>
    <w:sectPr w:rsidR="00715CF7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altName w:val="Courier New"/>
    <w:panose1 w:val="00000400000000000000"/>
    <w:charset w:val="00"/>
    <w:family w:val="auto"/>
    <w:pitch w:val="variable"/>
    <w:sig w:usb0="80000801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1E"/>
    <w:rsid w:val="000831F7"/>
    <w:rsid w:val="00113F50"/>
    <w:rsid w:val="001B6BD6"/>
    <w:rsid w:val="001F7ABF"/>
    <w:rsid w:val="00232A61"/>
    <w:rsid w:val="00266CE0"/>
    <w:rsid w:val="0028091E"/>
    <w:rsid w:val="002E6C48"/>
    <w:rsid w:val="00400E41"/>
    <w:rsid w:val="00443E6B"/>
    <w:rsid w:val="005F1D96"/>
    <w:rsid w:val="00615C89"/>
    <w:rsid w:val="006529F4"/>
    <w:rsid w:val="0065399A"/>
    <w:rsid w:val="00674F2C"/>
    <w:rsid w:val="00703449"/>
    <w:rsid w:val="00715CF7"/>
    <w:rsid w:val="00723782"/>
    <w:rsid w:val="00760EE0"/>
    <w:rsid w:val="007942D9"/>
    <w:rsid w:val="007A3935"/>
    <w:rsid w:val="007D1EF6"/>
    <w:rsid w:val="00817DC2"/>
    <w:rsid w:val="008D520A"/>
    <w:rsid w:val="00941A65"/>
    <w:rsid w:val="009470FA"/>
    <w:rsid w:val="00A051C3"/>
    <w:rsid w:val="00A1085F"/>
    <w:rsid w:val="00A6746B"/>
    <w:rsid w:val="00A736A2"/>
    <w:rsid w:val="00B316E7"/>
    <w:rsid w:val="00B765E2"/>
    <w:rsid w:val="00BB2586"/>
    <w:rsid w:val="00C143CB"/>
    <w:rsid w:val="00CA4D8D"/>
    <w:rsid w:val="00D26217"/>
    <w:rsid w:val="00D40677"/>
    <w:rsid w:val="00D87BE0"/>
    <w:rsid w:val="00DA73C0"/>
    <w:rsid w:val="00DD303C"/>
    <w:rsid w:val="00EA511F"/>
    <w:rsid w:val="00ED2007"/>
    <w:rsid w:val="00F33B25"/>
    <w:rsid w:val="00F748C3"/>
    <w:rsid w:val="00FE05E8"/>
    <w:rsid w:val="00F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8356EA6-7218-4643-9C04-4A860419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  <w:style w:type="paragraph" w:styleId="NormalWeb">
    <w:name w:val="Normal (Web)"/>
    <w:basedOn w:val="Normal"/>
    <w:uiPriority w:val="99"/>
    <w:semiHidden/>
    <w:unhideWhenUsed/>
    <w:rsid w:val="0028091E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UMBH\Projects\fam\Puzzle%20Safari\PS15\Safari15Answ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DB89BF-E809-4ACD-B5D3-E75D02A48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Safari15Answer</Template>
  <TotalTime>107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Triple Block</vt:lpstr>
    </vt:vector>
  </TitlesOfParts>
  <Company>Microsoft Corporation</Company>
  <LinksUpToDate>false</LinksUpToDate>
  <CharactersWithSpaces>444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Blocky Times</dc:title>
  <dc:creator>Joseph Joy</dc:creator>
  <cp:keywords>Safari 2015</cp:keywords>
  <cp:lastModifiedBy>Joseph Joy</cp:lastModifiedBy>
  <cp:revision>5</cp:revision>
  <dcterms:created xsi:type="dcterms:W3CDTF">2015-06-10T13:54:00Z</dcterms:created>
  <dcterms:modified xsi:type="dcterms:W3CDTF">2015-07-03T16:59:00Z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