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E442D7" w:rsidRPr="00E442D7">
        <w:rPr>
          <w:rStyle w:val="TitleChar"/>
          <w:rFonts w:ascii="Buxton Sketch" w:hAnsi="Buxton Sketch"/>
          <w:b/>
        </w:rPr>
        <w:t>765</w:t>
      </w:r>
      <w:r w:rsidR="00E442D7" w:rsidRPr="00E442D7">
        <w:rPr>
          <w:rStyle w:val="TitleChar"/>
          <w:rFonts w:ascii="Buxton Sketch" w:hAnsi="Buxton Sketch"/>
        </w:rPr>
        <w:t xml:space="preserve">: </w:t>
      </w:r>
      <w:r w:rsidR="00E442D7">
        <w:rPr>
          <w:rFonts w:ascii="Buxton Sketch" w:hAnsi="Buxton Sketch"/>
        </w:rPr>
        <w:t>Clocks II - Jewel of the Northwest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8000" cy="52753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E2" w:rsidRPr="00E2582C" w:rsidRDefault="00A6797E" w:rsidP="00875EE2">
      <w:pPr>
        <w:pStyle w:val="Monospace"/>
      </w:pPr>
      <w:r>
        <w:rPr>
          <w:rFonts w:ascii="Verdana" w:hAnsi="Verdana"/>
          <w:bCs/>
        </w:rPr>
        <w:t xml:space="preserve">The clocks hide a message. The message is a short phrase </w:t>
      </w:r>
      <w:r w:rsidR="00E442D7">
        <w:rPr>
          <w:rFonts w:ascii="Verdana" w:hAnsi="Verdana"/>
          <w:bCs/>
        </w:rPr>
        <w:t>that identifies an important landmark</w:t>
      </w:r>
      <w:r>
        <w:rPr>
          <w:rFonts w:ascii="Verdana" w:hAnsi="Verdana"/>
          <w:bCs/>
        </w:rPr>
        <w:t xml:space="preserve">. HINT: Do these clocks resemble </w:t>
      </w:r>
      <w:r w:rsidRPr="00A6797E">
        <w:rPr>
          <w:rFonts w:ascii="Verdana" w:hAnsi="Verdana"/>
          <w:bCs/>
          <w:i/>
        </w:rPr>
        <w:t>anything</w:t>
      </w:r>
      <w:r>
        <w:rPr>
          <w:rFonts w:ascii="Verdana" w:hAnsi="Verdana"/>
          <w:bCs/>
        </w:rPr>
        <w:t xml:space="preserve"> in the provided reference charts?</w:t>
      </w:r>
      <w:r w:rsidR="00E442D7">
        <w:rPr>
          <w:rFonts w:ascii="Verdana" w:hAnsi="Verdana"/>
          <w:bCs/>
        </w:rPr>
        <w:t xml:space="preserve"> </w:t>
      </w:r>
      <w:r w:rsidR="00BD4407">
        <w:rPr>
          <w:rFonts w:ascii="Verdana" w:hAnsi="Verdana"/>
          <w:bCs/>
        </w:rPr>
        <w:t>Once you have decoded the message, you</w:t>
      </w:r>
      <w:bookmarkStart w:id="0" w:name="_GoBack"/>
      <w:bookmarkEnd w:id="0"/>
      <w:r w:rsidR="00E442D7">
        <w:rPr>
          <w:rFonts w:ascii="Verdana" w:hAnsi="Verdana"/>
          <w:bCs/>
        </w:rPr>
        <w:t xml:space="preserve"> may also want to consult the </w:t>
      </w:r>
      <w:r w:rsidR="00BD4407">
        <w:rPr>
          <w:rFonts w:ascii="Verdana" w:hAnsi="Verdana"/>
          <w:bCs/>
        </w:rPr>
        <w:t>“Seattle and Surroundings”</w:t>
      </w:r>
      <w:r w:rsidR="00E442D7">
        <w:rPr>
          <w:rFonts w:ascii="Verdana" w:hAnsi="Verdana"/>
          <w:bCs/>
        </w:rPr>
        <w:t xml:space="preserve"> reference map of you are unsure of your local geography.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87F" w:rsidRDefault="008A187F" w:rsidP="0007387E">
      <w:r>
        <w:separator/>
      </w:r>
    </w:p>
  </w:endnote>
  <w:endnote w:type="continuationSeparator" w:id="0">
    <w:p w:rsidR="008A187F" w:rsidRDefault="008A187F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87F" w:rsidRDefault="008A187F" w:rsidP="0007387E">
      <w:r>
        <w:separator/>
      </w:r>
    </w:p>
  </w:footnote>
  <w:footnote w:type="continuationSeparator" w:id="0">
    <w:p w:rsidR="008A187F" w:rsidRDefault="008A187F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2F7E63"/>
    <w:rsid w:val="00315EC6"/>
    <w:rsid w:val="003245D6"/>
    <w:rsid w:val="003655D5"/>
    <w:rsid w:val="00376BEF"/>
    <w:rsid w:val="003D03E0"/>
    <w:rsid w:val="003D318D"/>
    <w:rsid w:val="003F2BBD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64C0B"/>
    <w:rsid w:val="00795881"/>
    <w:rsid w:val="007E69F4"/>
    <w:rsid w:val="00832AC9"/>
    <w:rsid w:val="0087066F"/>
    <w:rsid w:val="00875EE2"/>
    <w:rsid w:val="00887ADF"/>
    <w:rsid w:val="008A187F"/>
    <w:rsid w:val="008A56A7"/>
    <w:rsid w:val="009374FB"/>
    <w:rsid w:val="0099612E"/>
    <w:rsid w:val="009D7C62"/>
    <w:rsid w:val="00A62BE1"/>
    <w:rsid w:val="00A6797E"/>
    <w:rsid w:val="00AA2202"/>
    <w:rsid w:val="00AC3441"/>
    <w:rsid w:val="00AD37B9"/>
    <w:rsid w:val="00B528C1"/>
    <w:rsid w:val="00BD4407"/>
    <w:rsid w:val="00C37C88"/>
    <w:rsid w:val="00E2582C"/>
    <w:rsid w:val="00E33F2A"/>
    <w:rsid w:val="00E442D7"/>
    <w:rsid w:val="00E92ACF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56D436AF-E216-43C1-AFB0-6B0E34B1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77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765: Clocks II - Jewel of the Northwest</vt:lpstr>
    </vt:vector>
  </TitlesOfParts>
  <Company>Microsoft Corporation</Company>
  <LinksUpToDate>false</LinksUpToDate>
  <CharactersWithSpaces>390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765: Clocks II - Jewel of the Northwest</dc:title>
  <dc:creator>Joseph Joy (Rinworks)</dc:creator>
  <cp:keywords>EAS Puzzle Circle 2015</cp:keywords>
  <dc:description>Based on Microsoft Puzzle Safari 2015 puzzle template</dc:description>
  <cp:lastModifiedBy>Joseph Joy</cp:lastModifiedBy>
  <cp:revision>11</cp:revision>
  <dcterms:created xsi:type="dcterms:W3CDTF">2015-10-21T06:08:00Z</dcterms:created>
  <dcterms:modified xsi:type="dcterms:W3CDTF">2015-11-02T04:45:00Z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