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A36B94" w:rsidRPr="00A36B94">
        <w:rPr>
          <w:rStyle w:val="TitleChar"/>
          <w:rFonts w:ascii="Buxton Sketch" w:hAnsi="Buxton Sketch"/>
          <w:b/>
        </w:rPr>
        <w:t>585</w:t>
      </w:r>
      <w:r w:rsidR="00A36B94" w:rsidRPr="00A36B94">
        <w:rPr>
          <w:rStyle w:val="TitleChar"/>
          <w:rFonts w:ascii="Buxton Sketch" w:hAnsi="Buxton Sketch"/>
        </w:rPr>
        <w:t xml:space="preserve">: </w:t>
      </w:r>
      <w:r w:rsidR="00A36B94">
        <w:rPr>
          <w:rFonts w:ascii="Buxton Sketch" w:hAnsi="Buxton Sketch"/>
        </w:rPr>
        <w:t>Clocks IV - Natural Talon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7999" cy="5275383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5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t xml:space="preserve">The clocks hide a message. The message is a short phrase </w:t>
      </w:r>
      <w:r w:rsidR="00E442D7">
        <w:rPr>
          <w:rFonts w:ascii="Verdana" w:hAnsi="Verdana"/>
          <w:bCs/>
        </w:rPr>
        <w:t xml:space="preserve">that </w:t>
      </w:r>
      <w:r w:rsidR="008E7F02">
        <w:rPr>
          <w:rFonts w:ascii="Verdana" w:hAnsi="Verdana"/>
          <w:bCs/>
        </w:rPr>
        <w:t xml:space="preserve">leads to the final answer which is a </w:t>
      </w:r>
      <w:r w:rsidR="00A36B94">
        <w:rPr>
          <w:rFonts w:ascii="Verdana" w:hAnsi="Verdana"/>
          <w:bCs/>
        </w:rPr>
        <w:t>single word</w:t>
      </w:r>
      <w:bookmarkStart w:id="0" w:name="_GoBack"/>
      <w:bookmarkEnd w:id="0"/>
      <w:r w:rsidR="008E7F02">
        <w:rPr>
          <w:rFonts w:ascii="Verdana" w:hAnsi="Verdana"/>
          <w:bCs/>
        </w:rPr>
        <w:t xml:space="preserve">. </w:t>
      </w:r>
      <w:r>
        <w:rPr>
          <w:rFonts w:ascii="Verdana" w:hAnsi="Verdana"/>
          <w:bCs/>
        </w:rPr>
        <w:t xml:space="preserve">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C1" w:rsidRDefault="00DF55C1" w:rsidP="0007387E">
      <w:r>
        <w:separator/>
      </w:r>
    </w:p>
  </w:endnote>
  <w:endnote w:type="continuationSeparator" w:id="0">
    <w:p w:rsidR="00DF55C1" w:rsidRDefault="00DF55C1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r w:rsidR="00DF55C1">
      <w:fldChar w:fldCharType="begin"/>
    </w:r>
    <w:r w:rsidR="00DF55C1">
      <w:instrText xml:space="preserve"> AUTHOR  \* Caps  \* MERGEFORMAT </w:instrText>
    </w:r>
    <w:r w:rsidR="00DF55C1">
      <w:fldChar w:fldCharType="separate"/>
    </w:r>
    <w:r w:rsidR="00AA2202" w:rsidRPr="00AA2202">
      <w:rPr>
        <w:noProof/>
        <w:szCs w:val="20"/>
      </w:rPr>
      <w:t>Joseph</w:t>
    </w:r>
    <w:r w:rsidR="00AA2202">
      <w:rPr>
        <w:noProof/>
      </w:rPr>
      <w:t xml:space="preserve"> Joy (Rinworks)</w:t>
    </w:r>
    <w:r w:rsidR="00DF55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C1" w:rsidRDefault="00DF55C1" w:rsidP="0007387E">
      <w:r>
        <w:separator/>
      </w:r>
    </w:p>
  </w:footnote>
  <w:footnote w:type="continuationSeparator" w:id="0">
    <w:p w:rsidR="00DF55C1" w:rsidRDefault="00DF55C1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B1367"/>
    <w:rsid w:val="004B5537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2721C"/>
    <w:rsid w:val="00832AC9"/>
    <w:rsid w:val="0087066F"/>
    <w:rsid w:val="00875EE2"/>
    <w:rsid w:val="00887ADF"/>
    <w:rsid w:val="008A187F"/>
    <w:rsid w:val="008A56A7"/>
    <w:rsid w:val="008E7F02"/>
    <w:rsid w:val="009374FB"/>
    <w:rsid w:val="0099612E"/>
    <w:rsid w:val="009D7C62"/>
    <w:rsid w:val="00A13B47"/>
    <w:rsid w:val="00A36B94"/>
    <w:rsid w:val="00A62BE1"/>
    <w:rsid w:val="00A6797E"/>
    <w:rsid w:val="00AA2202"/>
    <w:rsid w:val="00AC3441"/>
    <w:rsid w:val="00AD37B9"/>
    <w:rsid w:val="00B528C1"/>
    <w:rsid w:val="00BD4407"/>
    <w:rsid w:val="00C37C88"/>
    <w:rsid w:val="00DF55C1"/>
    <w:rsid w:val="00E2582C"/>
    <w:rsid w:val="00E33F2A"/>
    <w:rsid w:val="00E442D7"/>
    <w:rsid w:val="00E92ACF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F1F59-4139-460C-A8D0-351B8A69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91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292: Clocks III - Starts With...</vt:lpstr>
    </vt:vector>
  </TitlesOfParts>
  <Company>Microsoft Corporation</Company>
  <LinksUpToDate>false</LinksUpToDate>
  <CharactersWithSpaces>245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585: Clocks IV - Natural Talon</dc:title>
  <dc:creator>Joseph Joy (Rinworks)</dc:creator>
  <cp:keywords>EAS Puzzle Circle 2015</cp:keywords>
  <dc:description>Based on Microsoft Puzzle Safari 2015 puzzle template</dc:description>
  <cp:lastModifiedBy>Joseph Joy</cp:lastModifiedBy>
  <cp:revision>14</cp:revision>
  <dcterms:created xsi:type="dcterms:W3CDTF">2015-10-21T06:08:00Z</dcterms:created>
  <dcterms:modified xsi:type="dcterms:W3CDTF">2015-11-03T00:59:00Z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