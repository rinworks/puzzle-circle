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875EE2" w:rsidRPr="00875EE2">
        <w:rPr>
          <w:rStyle w:val="TitleChar"/>
          <w:rFonts w:ascii="Buxton Sketch" w:hAnsi="Buxton Sketch"/>
          <w:b/>
        </w:rPr>
        <w:t>683</w:t>
      </w:r>
      <w:r w:rsidR="00875EE2" w:rsidRPr="00875EE2">
        <w:rPr>
          <w:rStyle w:val="TitleChar"/>
          <w:rFonts w:ascii="Buxton Sketch" w:hAnsi="Buxton Sketch"/>
        </w:rPr>
        <w:t xml:space="preserve">: </w:t>
      </w:r>
      <w:r w:rsidR="00875EE2">
        <w:rPr>
          <w:rFonts w:ascii="Buxton Sketch" w:hAnsi="Buxton Sketch"/>
        </w:rPr>
        <w:t>Lasers II</w:t>
      </w:r>
      <w:r w:rsidRPr="00EC7196">
        <w:rPr>
          <w:rFonts w:ascii="Buxton Sketch" w:hAnsi="Buxton Sketch"/>
        </w:rPr>
        <w:fldChar w:fldCharType="end"/>
      </w:r>
    </w:p>
    <w:p w:rsidR="00541908" w:rsidRDefault="00795881" w:rsidP="0099612E">
      <w:pPr>
        <w:pStyle w:val="Monospace"/>
        <w:jc w:val="center"/>
      </w:pPr>
      <w:bookmarkStart w:id="0" w:name="_GoBack"/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m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EE2" w:rsidRPr="00E2582C" w:rsidRDefault="00875EE2" w:rsidP="00875EE2">
      <w:pPr>
        <w:pStyle w:val="Monospace"/>
      </w:pPr>
      <w:r w:rsidRPr="00875EE2">
        <w:rPr>
          <w:rFonts w:ascii="Verdana" w:hAnsi="Verdana"/>
          <w:b/>
          <w:bCs/>
        </w:rPr>
        <w:t>Lasers</w:t>
      </w:r>
      <w:r w:rsidRPr="00875EE2">
        <w:rPr>
          <w:rFonts w:ascii="Verdana" w:hAnsi="Verdana"/>
        </w:rPr>
        <w:t xml:space="preserve"> shoot beams that may bounce off </w:t>
      </w:r>
      <w:r w:rsidRPr="00875EE2">
        <w:rPr>
          <w:rFonts w:ascii="Verdana" w:hAnsi="Verdana"/>
          <w:b/>
          <w:bCs/>
        </w:rPr>
        <w:t>double-sided</w:t>
      </w:r>
      <w:r w:rsidRPr="00875EE2">
        <w:rPr>
          <w:rFonts w:ascii="Verdana" w:hAnsi="Verdana"/>
        </w:rPr>
        <w:t xml:space="preserve"> </w:t>
      </w:r>
      <w:r w:rsidRPr="00875EE2">
        <w:rPr>
          <w:rFonts w:ascii="Verdana" w:hAnsi="Verdana"/>
          <w:b/>
          <w:bCs/>
        </w:rPr>
        <w:t>mirrors</w:t>
      </w:r>
      <w:r w:rsidRPr="00875EE2">
        <w:rPr>
          <w:rFonts w:ascii="Verdana" w:hAnsi="Verdana"/>
        </w:rPr>
        <w:t xml:space="preserve"> and eventually hit a </w:t>
      </w:r>
      <w:r w:rsidRPr="00875EE2">
        <w:rPr>
          <w:rFonts w:ascii="Verdana" w:hAnsi="Verdana"/>
          <w:b/>
          <w:bCs/>
        </w:rPr>
        <w:t>letter</w:t>
      </w:r>
      <w:r>
        <w:rPr>
          <w:rFonts w:ascii="Verdana" w:hAnsi="Verdana"/>
        </w:rPr>
        <w:t>, at which point the beams stop. Can you find the hidden clue (a short phrase)? The clue leads to the final one-word answer.</w:t>
      </w:r>
      <w:r w:rsidRPr="00E2582C">
        <w:t xml:space="preserve"> </w:t>
      </w:r>
    </w:p>
    <w:sectPr w:rsidR="00875EE2" w:rsidRPr="00E2582C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F9F" w:rsidRDefault="00FC2F9F" w:rsidP="0007387E">
      <w:r>
        <w:separator/>
      </w:r>
    </w:p>
  </w:endnote>
  <w:endnote w:type="continuationSeparator" w:id="0">
    <w:p w:rsidR="00FC2F9F" w:rsidRDefault="00FC2F9F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fldSimple w:instr=" AUTHOR  \* Caps  \* MERGEFORMAT ">
      <w:r w:rsidR="00AA2202" w:rsidRPr="00AA2202">
        <w:rPr>
          <w:noProof/>
          <w:szCs w:val="20"/>
        </w:rPr>
        <w:t>Joseph</w:t>
      </w:r>
      <w:r w:rsidR="00AA2202">
        <w:rPr>
          <w:noProof/>
        </w:rPr>
        <w:t xml:space="preserve"> Joy (Rinworks)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F9F" w:rsidRDefault="00FC2F9F" w:rsidP="0007387E">
      <w:r>
        <w:separator/>
      </w:r>
    </w:p>
  </w:footnote>
  <w:footnote w:type="continuationSeparator" w:id="0">
    <w:p w:rsidR="00FC2F9F" w:rsidRDefault="00FC2F9F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11272B"/>
    <w:rsid w:val="00165575"/>
    <w:rsid w:val="001C0696"/>
    <w:rsid w:val="001D5C31"/>
    <w:rsid w:val="00210AC8"/>
    <w:rsid w:val="00212C26"/>
    <w:rsid w:val="00257BC9"/>
    <w:rsid w:val="00315EC6"/>
    <w:rsid w:val="003245D6"/>
    <w:rsid w:val="003655D5"/>
    <w:rsid w:val="00376BEF"/>
    <w:rsid w:val="003D03E0"/>
    <w:rsid w:val="003D318D"/>
    <w:rsid w:val="003F2BBD"/>
    <w:rsid w:val="004C6B34"/>
    <w:rsid w:val="00500EF7"/>
    <w:rsid w:val="00541908"/>
    <w:rsid w:val="00575162"/>
    <w:rsid w:val="005F5506"/>
    <w:rsid w:val="006077D3"/>
    <w:rsid w:val="00651913"/>
    <w:rsid w:val="006705D2"/>
    <w:rsid w:val="006D06F0"/>
    <w:rsid w:val="00713E2C"/>
    <w:rsid w:val="00764C0B"/>
    <w:rsid w:val="00795881"/>
    <w:rsid w:val="007E69F4"/>
    <w:rsid w:val="00832AC9"/>
    <w:rsid w:val="0087066F"/>
    <w:rsid w:val="00875EE2"/>
    <w:rsid w:val="00887ADF"/>
    <w:rsid w:val="008A56A7"/>
    <w:rsid w:val="009374FB"/>
    <w:rsid w:val="0099612E"/>
    <w:rsid w:val="009D7C62"/>
    <w:rsid w:val="00A62BE1"/>
    <w:rsid w:val="00AA2202"/>
    <w:rsid w:val="00AC3441"/>
    <w:rsid w:val="00AD37B9"/>
    <w:rsid w:val="00B528C1"/>
    <w:rsid w:val="00C37C88"/>
    <w:rsid w:val="00E2582C"/>
    <w:rsid w:val="00E33F2A"/>
    <w:rsid w:val="00E92ACF"/>
    <w:rsid w:val="00EC6A3D"/>
    <w:rsid w:val="00EC7196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A52BC3FD-29F3-43BC-B35E-80538A9C5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53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683: Lasers II</vt:lpstr>
    </vt:vector>
  </TitlesOfParts>
  <Company>Microsoft Corporation</Company>
  <LinksUpToDate>false</LinksUpToDate>
  <CharactersWithSpaces>256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683: Lasers II</dc:title>
  <dc:creator>Joseph Joy (Rinworks)</dc:creator>
  <cp:keywords>EAS Puzzle Circle 2015</cp:keywords>
  <dc:description>Based on Microsoft Puzzle Safari 2015 puzzle template</dc:description>
  <cp:lastModifiedBy>Joseph Joy</cp:lastModifiedBy>
  <cp:revision>8</cp:revision>
  <dcterms:created xsi:type="dcterms:W3CDTF">2015-10-21T06:08:00Z</dcterms:created>
  <dcterms:modified xsi:type="dcterms:W3CDTF">2015-10-26T21:36:00Z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