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08" w:rsidRDefault="009D7C62" w:rsidP="007567D2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AE26E7" w:rsidRPr="00AE26E7">
        <w:rPr>
          <w:rStyle w:val="TitleChar"/>
          <w:rFonts w:ascii="Buxton Sketch" w:hAnsi="Buxton Sketch"/>
          <w:b/>
        </w:rPr>
        <w:t>101</w:t>
      </w:r>
      <w:r w:rsidR="00AE26E7" w:rsidRPr="00AE26E7">
        <w:rPr>
          <w:rStyle w:val="TitleChar"/>
          <w:rFonts w:ascii="Buxton Sketch" w:hAnsi="Buxton Sketch"/>
        </w:rPr>
        <w:t xml:space="preserve">: </w:t>
      </w:r>
      <w:r w:rsidR="00AE26E7">
        <w:rPr>
          <w:rFonts w:ascii="Buxton Sketch" w:hAnsi="Buxton Sketch"/>
        </w:rPr>
        <w:t>Crisscross V</w:t>
      </w:r>
      <w:r w:rsidRPr="00EC7196">
        <w:rPr>
          <w:rFonts w:ascii="Buxton Sketch" w:hAnsi="Buxton Sketch"/>
        </w:rPr>
        <w:fldChar w:fldCharType="end"/>
      </w:r>
    </w:p>
    <w:p w:rsidR="007567D2" w:rsidRPr="007567D2" w:rsidRDefault="007567D2" w:rsidP="007567D2">
      <w:bookmarkStart w:id="0" w:name="_GoBack"/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sscross-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EE2" w:rsidRPr="00E2582C" w:rsidRDefault="007567D2" w:rsidP="00875EE2">
      <w:pPr>
        <w:pStyle w:val="Monospace"/>
      </w:pPr>
      <w:r>
        <w:rPr>
          <w:rFonts w:ascii="Verdana" w:hAnsi="Verdana"/>
          <w:bCs/>
        </w:rPr>
        <w:t xml:space="preserve">The answer to this puzzle is a 3-digit number, the </w:t>
      </w:r>
      <w:r w:rsidRPr="00D6338F">
        <w:rPr>
          <w:rFonts w:ascii="Verdana" w:hAnsi="Verdana"/>
          <w:bCs/>
          <w:i/>
        </w:rPr>
        <w:t>sum</w:t>
      </w:r>
      <w:r>
        <w:rPr>
          <w:rFonts w:ascii="Verdana" w:hAnsi="Verdana"/>
          <w:bCs/>
        </w:rPr>
        <w:t xml:space="preserve"> of angles X and Y</w:t>
      </w:r>
      <w:r w:rsidR="00E442D7">
        <w:rPr>
          <w:rFonts w:ascii="Verdana" w:hAnsi="Verdana"/>
          <w:bCs/>
        </w:rPr>
        <w:t>.</w:t>
      </w:r>
      <w:r>
        <w:rPr>
          <w:rFonts w:ascii="Verdana" w:hAnsi="Verdana"/>
          <w:bCs/>
        </w:rPr>
        <w:t xml:space="preserve"> Unsure how to proceed? </w:t>
      </w:r>
      <w:r w:rsidR="00EC2D55">
        <w:rPr>
          <w:rFonts w:ascii="Verdana" w:hAnsi="Verdana"/>
          <w:bCs/>
        </w:rPr>
        <w:t>Maybe you can start by computing Y. Use the fact that Y and its supplementary angle add up to 180</w:t>
      </w:r>
      <w:r w:rsidR="00EC2D55" w:rsidRPr="00EC2D55">
        <w:rPr>
          <w:rFonts w:ascii="Verdana" w:hAnsi="Verdana"/>
          <w:bCs/>
        </w:rPr>
        <w:t>°</w:t>
      </w:r>
      <w:r w:rsidR="00EC2D55">
        <w:rPr>
          <w:rFonts w:ascii="Verdana" w:hAnsi="Verdana"/>
          <w:bCs/>
        </w:rPr>
        <w:t xml:space="preserve">. Unsure how to compute X? Here’s a big hint: do you spot a quadrilateral anywhere in this pattern of straight lines? </w:t>
      </w:r>
      <w:r>
        <w:rPr>
          <w:rFonts w:ascii="Verdana" w:hAnsi="Verdana"/>
          <w:bCs/>
        </w:rPr>
        <w:t>Did you know that the sum of interior angles</w:t>
      </w:r>
      <w:r w:rsidR="00EC2D55">
        <w:rPr>
          <w:rFonts w:ascii="Verdana" w:hAnsi="Verdana"/>
          <w:bCs/>
        </w:rPr>
        <w:t xml:space="preserve"> (including Y)</w:t>
      </w:r>
      <w:r>
        <w:rPr>
          <w:rFonts w:ascii="Verdana" w:hAnsi="Verdana"/>
          <w:bCs/>
        </w:rPr>
        <w:t xml:space="preserve"> of a quadrilateral add up to 360</w:t>
      </w:r>
      <w:r w:rsidRPr="007567D2">
        <w:rPr>
          <w:rFonts w:ascii="Verdana" w:hAnsi="Verdana"/>
          <w:bCs/>
        </w:rPr>
        <w:t>°</w:t>
      </w:r>
      <w:r w:rsidR="00EC2D55">
        <w:rPr>
          <w:rFonts w:ascii="Verdana" w:hAnsi="Verdana"/>
          <w:bCs/>
        </w:rPr>
        <w:t>?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53E" w:rsidRDefault="00E9553E" w:rsidP="0007387E">
      <w:r>
        <w:separator/>
      </w:r>
    </w:p>
  </w:endnote>
  <w:endnote w:type="continuationSeparator" w:id="0">
    <w:p w:rsidR="00E9553E" w:rsidRDefault="00E9553E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53E" w:rsidRDefault="00E9553E" w:rsidP="0007387E">
      <w:r>
        <w:separator/>
      </w:r>
    </w:p>
  </w:footnote>
  <w:footnote w:type="continuationSeparator" w:id="0">
    <w:p w:rsidR="00E9553E" w:rsidRDefault="00E9553E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C0696"/>
    <w:rsid w:val="001D5C31"/>
    <w:rsid w:val="00210AC8"/>
    <w:rsid w:val="00212C26"/>
    <w:rsid w:val="00257BC9"/>
    <w:rsid w:val="00296350"/>
    <w:rsid w:val="002F7E63"/>
    <w:rsid w:val="00315EC6"/>
    <w:rsid w:val="003245D6"/>
    <w:rsid w:val="003655D5"/>
    <w:rsid w:val="00367209"/>
    <w:rsid w:val="00376BEF"/>
    <w:rsid w:val="003D03E0"/>
    <w:rsid w:val="003D318D"/>
    <w:rsid w:val="003F2BBD"/>
    <w:rsid w:val="0044277E"/>
    <w:rsid w:val="004C6B34"/>
    <w:rsid w:val="00500EF7"/>
    <w:rsid w:val="00541908"/>
    <w:rsid w:val="00575162"/>
    <w:rsid w:val="005F5506"/>
    <w:rsid w:val="006077D3"/>
    <w:rsid w:val="0063694B"/>
    <w:rsid w:val="00651913"/>
    <w:rsid w:val="006705D2"/>
    <w:rsid w:val="006D06F0"/>
    <w:rsid w:val="00713E2C"/>
    <w:rsid w:val="007567D2"/>
    <w:rsid w:val="00764C0B"/>
    <w:rsid w:val="00795881"/>
    <w:rsid w:val="007E69F4"/>
    <w:rsid w:val="00832AC9"/>
    <w:rsid w:val="00864713"/>
    <w:rsid w:val="0087066F"/>
    <w:rsid w:val="00875EE2"/>
    <w:rsid w:val="00887ADF"/>
    <w:rsid w:val="008A187F"/>
    <w:rsid w:val="008A56A7"/>
    <w:rsid w:val="009374FB"/>
    <w:rsid w:val="0099612E"/>
    <w:rsid w:val="009D7C62"/>
    <w:rsid w:val="009E42BD"/>
    <w:rsid w:val="00A62BE1"/>
    <w:rsid w:val="00A6797E"/>
    <w:rsid w:val="00AA2202"/>
    <w:rsid w:val="00AC3441"/>
    <w:rsid w:val="00AD37B9"/>
    <w:rsid w:val="00AE26E7"/>
    <w:rsid w:val="00AF4B77"/>
    <w:rsid w:val="00B26070"/>
    <w:rsid w:val="00B528C1"/>
    <w:rsid w:val="00B67FE7"/>
    <w:rsid w:val="00BD4407"/>
    <w:rsid w:val="00BE050C"/>
    <w:rsid w:val="00C37C88"/>
    <w:rsid w:val="00D6338F"/>
    <w:rsid w:val="00DC19EE"/>
    <w:rsid w:val="00E2582C"/>
    <w:rsid w:val="00E33F2A"/>
    <w:rsid w:val="00E442D7"/>
    <w:rsid w:val="00E92ACF"/>
    <w:rsid w:val="00E9553E"/>
    <w:rsid w:val="00EC2D55"/>
    <w:rsid w:val="00EC6A3D"/>
    <w:rsid w:val="00EC7196"/>
    <w:rsid w:val="00F2481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12FFCE80-5DE1-4C46-BD50-BA616BBF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117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664: Crisscross IV</vt:lpstr>
    </vt:vector>
  </TitlesOfParts>
  <Company>Microsoft Corporation</Company>
  <LinksUpToDate>false</LinksUpToDate>
  <CharactersWithSpaces>453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101: Crisscross V</dc:title>
  <dc:creator>Joseph Joy (Rinworks)</dc:creator>
  <cp:keywords>EAS Puzzle Circle 2015</cp:keywords>
  <dc:description>Based on Microsoft Puzzle Safari 2015 puzzle template</dc:description>
  <cp:lastModifiedBy>Joseph Joy</cp:lastModifiedBy>
  <cp:revision>20</cp:revision>
  <dcterms:created xsi:type="dcterms:W3CDTF">2015-10-21T06:08:00Z</dcterms:created>
  <dcterms:modified xsi:type="dcterms:W3CDTF">2015-11-14T03:07:00Z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