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7D1EF6" w:rsidRDefault="00891342" w:rsidP="00723782">
      <w:pPr>
        <w:pStyle w:val="Title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9C088F">
        <w:t>Bits on the Track</w:t>
      </w:r>
      <w:r>
        <w:fldChar w:fldCharType="end"/>
      </w:r>
    </w:p>
    <w:p w:rsidR="00A051C3" w:rsidRDefault="00A051C3" w:rsidP="00D26217">
      <w:pPr>
        <w:pStyle w:val="Byline"/>
        <w:spacing w:after="120"/>
      </w:pPr>
      <w:r>
        <w:t xml:space="preserve">By: </w:t>
      </w:r>
      <w:fldSimple w:instr=" AUTHOR  \* MERGEFORMAT ">
        <w:r w:rsidR="00CC23BF">
          <w:rPr>
            <w:noProof/>
          </w:rPr>
          <w:t>Joseph Joy</w:t>
        </w:r>
      </w:fldSimple>
    </w:p>
    <w:p w:rsidR="00D26217" w:rsidRDefault="00D26217" w:rsidP="00DA73C0">
      <w:pPr>
        <w:pStyle w:val="Byline"/>
      </w:pPr>
      <w:r>
        <w:t xml:space="preserve">Answer: </w:t>
      </w:r>
      <w:proofErr w:type="spellStart"/>
      <w:r w:rsidR="009C088F">
        <w:t>SigSim</w:t>
      </w:r>
      <w:proofErr w:type="spellEnd"/>
    </w:p>
    <w:p w:rsidR="00DC26FF" w:rsidRDefault="009C088F" w:rsidP="00DA73C0">
      <w:r>
        <w:t xml:space="preserve">The 0/1 direction </w:t>
      </w:r>
      <w:r w:rsidR="002C54FD">
        <w:t>decisions needed</w:t>
      </w:r>
      <w:r>
        <w:t xml:space="preserve"> to guide each train leave a binary trail on the track</w:t>
      </w:r>
      <w:r w:rsidR="002C54FD">
        <w:t>. This</w:t>
      </w:r>
      <w:r w:rsidR="00DC26FF">
        <w:t xml:space="preserve"> </w:t>
      </w:r>
      <w:r w:rsidR="002C54FD">
        <w:t>is</w:t>
      </w:r>
      <w:r w:rsidR="00DC26FF">
        <w:t xml:space="preserve"> illustrated </w:t>
      </w:r>
      <w:r w:rsidR="002729F6">
        <w:t xml:space="preserve">below </w:t>
      </w:r>
      <w:r w:rsidR="00DC26FF">
        <w:t xml:space="preserve">by the trail </w:t>
      </w:r>
      <w:r w:rsidR="00EB4E2D">
        <w:t xml:space="preserve">of bits </w:t>
      </w:r>
      <w:r w:rsidR="00DC26FF">
        <w:t xml:space="preserve">left by train </w:t>
      </w:r>
      <w:r w:rsidR="00DC26FF" w:rsidRPr="00DC26FF">
        <w:rPr>
          <w:b/>
        </w:rPr>
        <w:t>#</w:t>
      </w:r>
      <w:r w:rsidR="00EB4E2D">
        <w:t>, which start</w:t>
      </w:r>
      <w:r w:rsidR="002C54FD">
        <w:t xml:space="preserve">s at the green station, makes its way eastward passing through the blue junction points (switches) with </w:t>
      </w:r>
      <w:r w:rsidR="002729F6">
        <w:t>junction point</w:t>
      </w:r>
      <w:r w:rsidR="002C54FD">
        <w:t xml:space="preserve"> decisions also shown in blue (0:left</w:t>
      </w:r>
      <w:r w:rsidR="002729F6">
        <w:t xml:space="preserve"> track</w:t>
      </w:r>
      <w:r w:rsidR="002C54FD">
        <w:t xml:space="preserve">, 1:right </w:t>
      </w:r>
      <w:r w:rsidR="002729F6">
        <w:t xml:space="preserve">track, </w:t>
      </w:r>
      <w:r w:rsidR="002C54FD">
        <w:t xml:space="preserve">relative to direction of train travel). It then loops around and heads </w:t>
      </w:r>
      <w:r w:rsidR="003A1C5F">
        <w:t xml:space="preserve">back </w:t>
      </w:r>
      <w:r w:rsidR="002C54FD">
        <w:t xml:space="preserve">west, passing through the orange junction points with </w:t>
      </w:r>
      <w:r w:rsidR="002729F6">
        <w:t>junction points</w:t>
      </w:r>
      <w:r w:rsidR="002C54FD">
        <w:t xml:space="preserve"> shown in orange. The </w:t>
      </w:r>
      <w:r w:rsidR="002729F6">
        <w:t>seven-digit bit</w:t>
      </w:r>
      <w:r w:rsidR="002C54FD">
        <w:t xml:space="preserve"> trail </w:t>
      </w:r>
      <w:r w:rsidR="002729F6">
        <w:t>generated is</w:t>
      </w:r>
      <w:bookmarkStart w:id="0" w:name="_GoBack"/>
      <w:bookmarkEnd w:id="0"/>
      <w:r w:rsidR="002C54FD">
        <w:t xml:space="preserve"> </w:t>
      </w:r>
      <w:r w:rsidR="002C54FD" w:rsidRPr="002C54FD">
        <w:rPr>
          <w:b/>
          <w:color w:val="00B0F0"/>
        </w:rPr>
        <w:t>1100</w:t>
      </w:r>
      <w:r w:rsidR="002C54FD" w:rsidRPr="008D0CA2">
        <w:rPr>
          <w:b/>
          <w:color w:val="00B0F0"/>
        </w:rPr>
        <w:t>1</w:t>
      </w:r>
      <w:r w:rsidR="002C54FD" w:rsidRPr="002C54FD">
        <w:rPr>
          <w:b/>
          <w:color w:val="FFC000"/>
        </w:rPr>
        <w:t>11</w:t>
      </w:r>
      <w:r w:rsidR="002C54FD">
        <w:t xml:space="preserve">, which is 67 hex. Note that crossing </w:t>
      </w:r>
      <w:r w:rsidR="00261148">
        <w:t>a westward junction</w:t>
      </w:r>
      <w:r w:rsidR="002C54FD">
        <w:t xml:space="preserve"> while going eastward and vice versa are ‘no-ops’.</w:t>
      </w:r>
    </w:p>
    <w:p w:rsidR="00DC26FF" w:rsidRDefault="00DC26FF" w:rsidP="00DA73C0">
      <w:r>
        <w:rPr>
          <w:noProof/>
        </w:rPr>
        <mc:AlternateContent>
          <mc:Choice Requires="wpc">
            <w:drawing>
              <wp:inline distT="0" distB="0" distL="0" distR="0">
                <wp:extent cx="86868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6538" y="338262"/>
                            <a:ext cx="8137523" cy="2559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val 8"/>
                        <wps:cNvSpPr>
                          <a:spLocks noChangeAspect="1"/>
                        </wps:cNvSpPr>
                        <wps:spPr>
                          <a:xfrm>
                            <a:off x="442807" y="419100"/>
                            <a:ext cx="298734" cy="30175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3594607" y="427567"/>
                            <a:ext cx="324383" cy="30175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488440" y="523486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328840" y="1177521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566633" y="1216023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913460" y="1177521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6222660" y="541949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5909150" y="531810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317660" y="541949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5"/>
                        <wps:cNvSpPr txBox="1"/>
                        <wps:spPr>
                          <a:xfrm>
                            <a:off x="1488440" y="521875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P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:b/>
                                </w:rPr>
                              </w:pPr>
                              <w:r w:rsidRPr="009378AA">
                                <w:rPr>
                                  <w:rFonts w:ascii="Verdana" w:eastAsia="Times New Roman" w:hAnsi="Verdana"/>
                                  <w:b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2328840" y="1144161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5"/>
                        <wps:cNvSpPr txBox="1"/>
                        <wps:spPr>
                          <a:xfrm>
                            <a:off x="2566633" y="1193984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5"/>
                        <wps:cNvSpPr txBox="1"/>
                        <wps:spPr>
                          <a:xfrm>
                            <a:off x="3913460" y="1144161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5"/>
                        <wps:cNvSpPr txBox="1"/>
                        <wps:spPr>
                          <a:xfrm>
                            <a:off x="6222660" y="523486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5"/>
                        <wps:cNvSpPr txBox="1"/>
                        <wps:spPr>
                          <a:xfrm>
                            <a:off x="5909150" y="183334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P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C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5"/>
                        <wps:cNvSpPr txBox="1"/>
                        <wps:spPr>
                          <a:xfrm>
                            <a:off x="4317660" y="183334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C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84pt;height:252pt;mso-position-horizontal-relative:char;mso-position-vertical-relative:line" coordsize="8686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3265;top:3382;width:81375;height:25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SJ/vCAAAA2gAAAA8AAABkcnMvZG93bnJldi54bWxEj0FrwkAUhO8F/8PyBG91Yw6lRFfRYGm8&#10;1Sji8ZF9JsHdtyG71eTfdwuFHoeZ+YZZbQZrxIN63zpWsJgnIIgrp1uuFZxPH6/vIHxA1mgck4KR&#10;PGzWk5cVZto9+UiPMtQiQthnqKAJocuk9FVDFv3cdcTRu7neYoiyr6Xu8Rnh1sg0Sd6kxZbjQoMd&#10;5Q1V9/LbKrDm8Fkcd5d9R+3i9nW9lOPO5ErNpsN2CSLQEP7Df+1CK0jh90q8A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Eif7wgAAANoAAAAPAAAAAAAAAAAAAAAAAJ8C&#10;AABkcnMvZG93bnJldi54bWxQSwUGAAAAAAQABAD3AAAAjgMAAAAA&#10;">
                  <v:imagedata r:id="rId9" o:title=""/>
                  <v:path arrowok="t"/>
                </v:shape>
                <v:oval id="Oval 8" o:spid="_x0000_s1029" style="position:absolute;left:4428;top:4191;width:2987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WZb8A&#10;AADaAAAADwAAAGRycy9kb3ducmV2LnhtbERPTYvCMBC9C/6HMII3TZWlaNcool3Zq63CHodmbLvb&#10;TEoTtfrrNwfB4+N9rza9acSNOldbVjCbRiCIC6trLhWc8q/JAoTzyBoby6TgQQ426+FghYm2dz7S&#10;LfOlCCHsElRQed8mUrqiIoNualviwF1sZ9AH2JVSd3gP4aaR8yiKpcGaQ0OFLe0qKv6yq1Gwv378&#10;Zml++HFnuvQy3cfPZRorNR71208Qnnr/Fr/c31pB2BquhBs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wlZlvwAAANoAAAAPAAAAAAAAAAAAAAAAAJgCAABkcnMvZG93bnJl&#10;di54bWxQSwUGAAAAAAQABAD1AAAAhAMAAAAA&#10;" filled="f" strokecolor="#00b050" strokeweight="4.5pt">
                  <v:path arrowok="t"/>
                  <o:lock v:ext="edit" aspectratio="t"/>
                </v:oval>
                <v:oval id="Oval 9" o:spid="_x0000_s1030" style="position:absolute;left:35946;top:4275;width:3243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n9TcMA&#10;AADaAAAADwAAAGRycy9kb3ducmV2LnhtbESPT2vCQBTE7wW/w/IEb3VTD9JGNyIVMWAvjeL5dffl&#10;D82+jdk1xm/fLRR6HGbmN8x6M9pWDNT7xrGCl3kCglg703Cl4HzaP7+C8AHZYOuYFDzIwyabPK0x&#10;Ne7OnzQUoRIRwj5FBXUIXSql1zVZ9HPXEUevdL3FEGVfSdPjPcJtKxdJspQWG44LNXb0XpP+Lm5W&#10;Qb69XoqjLnf7fNgd9KX9kPmXV2o2HbcrEIHG8B/+a+dGwRv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n9TcMAAADaAAAADwAAAAAAAAAAAAAAAACYAgAAZHJzL2Rv&#10;d25yZXYueG1sUEsFBgAAAAAEAAQA9QAAAIgDAAAAAA==&#10;" filled="f" strokecolor="red" strokeweight="4.5pt">
                  <v:path arrowok="t"/>
                  <o:lock v:ext="edit" aspectratio="t"/>
                </v:oval>
                <v:oval id="Oval 13" o:spid="_x0000_s1031" style="position:absolute;left:14884;top:5234;width:1143;height:1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MJcMA&#10;AADbAAAADwAAAGRycy9kb3ducmV2LnhtbERPTWvCQBC9C/0PyxS8iG5qRWp0lSIIlnowqRdvQ3ZM&#10;0mZnQ3ZN4r93C4K3ebzPWW16U4mWGldaVvA2iUAQZ1aXnCs4/ezGHyCcR9ZYWSYFN3KwWb8MVhhr&#10;23FCbepzEULYxaig8L6OpXRZQQbdxNbEgbvYxqAPsMmlbrAL4aaS0yiaS4Mlh4YCa9oWlP2lV6Ng&#10;NjrP3e/ieNn13/7rmNjD9MSZUsPX/nMJwlPvn+KHe6/D/Hf4/yU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EMJcMAAADbAAAADwAAAAAAAAAAAAAAAACYAgAAZHJzL2Rv&#10;d25yZXYueG1sUEsFBgAAAAAEAAQA9QAAAIgDAAAAAA==&#10;" fillcolor="#00b0f0" stroked="f" strokeweight="2pt"/>
                <v:oval id="Oval 14" o:spid="_x0000_s1032" style="position:absolute;left:23288;top:11775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UUcMA&#10;AADbAAAADwAAAGRycy9kb3ducmV2LnhtbERPTWvCQBC9C/0Pywi9SLNRgtjoKkUQLPVg0lx6G7Jj&#10;Es3Ohuyq6b93CwVv83ifs9oMphU36l1jWcE0ikEQl1Y3XCkovndvCxDOI2tsLZOCX3KwWb+MVphq&#10;e+eMbrmvRAhhl6KC2vsuldKVNRl0ke2IA3eyvUEfYF9J3eM9hJtWzuJ4Lg02HBpq7GhbU3nJr0ZB&#10;MvmZu/P78bQbvvznMbOHWcGlUq/j4WMJwtPgn+J/916H+Qn8/RIO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iUUcMAAADbAAAADwAAAAAAAAAAAAAAAACYAgAAZHJzL2Rv&#10;d25yZXYueG1sUEsFBgAAAAAEAAQA9QAAAIgDAAAAAA==&#10;" fillcolor="#00b0f0" stroked="f" strokeweight="2pt"/>
                <v:oval id="Oval 15" o:spid="_x0000_s1033" style="position:absolute;left:25666;top:12160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xysMA&#10;AADbAAAADwAAAGRycy9kb3ducmV2LnhtbERPTWvCQBC9C/0PyxS8iG4qVWp0lSIIlnowqRdvQ3ZM&#10;0mZnQ3ZN4r93C4K3ebzPWW16U4mWGldaVvA2iUAQZ1aXnCs4/ezGHyCcR9ZYWSYFN3KwWb8MVhhr&#10;23FCbepzEULYxaig8L6OpXRZQQbdxNbEgbvYxqAPsMmlbrAL4aaS0yiaS4Mlh4YCa9oWlP2lV6Pg&#10;fXSeu9/F8bLrv/3XMbGH6YkzpYav/ecShKfeP8UP916H+TP4/yU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QxysMAAADbAAAADwAAAAAAAAAAAAAAAACYAgAAZHJzL2Rv&#10;d25yZXYueG1sUEsFBgAAAAAEAAQA9QAAAIgDAAAAAA==&#10;" fillcolor="#00b0f0" stroked="f" strokeweight="2pt"/>
                <v:oval id="Oval 16" o:spid="_x0000_s1034" style="position:absolute;left:39134;top:11775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vvcMA&#10;AADbAAAADwAAAGRycy9kb3ducmV2LnhtbERPyWrDMBC9B/IPYgK9hFpuKCZ1LJsQMLS0h2yX3AZr&#10;vLTWyFhq4v59VSjkNo+3TlZMphdXGl1nWcFTFIMgrqzuuFFwPpWPaxDOI2vsLZOCH3JQ5PNZhqm2&#10;Nz7Q9egbEULYpaig9X5IpXRVSwZdZAfiwNV2NOgDHBupR7yFcNPLVRwn0mDHoaHFgXYtVV/Hb6Pg&#10;eXlJ3OfLvi6nd/+2P9iP1ZkrpR4W03YDwtPk7+J/96sO8xP4+yUc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avvcMAAADbAAAADwAAAAAAAAAAAAAAAACYAgAAZHJzL2Rv&#10;d25yZXYueG1sUEsFBgAAAAAEAAQA9QAAAIgDAAAAAA==&#10;" fillcolor="#00b0f0" stroked="f" strokeweight="2pt"/>
                <v:oval id="Oval 17" o:spid="_x0000_s1035" style="position:absolute;left:62226;top:5419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KJsMA&#10;AADbAAAADwAAAGRycy9kb3ducmV2LnhtbERPTWvCQBC9C/0PyxS8iG4qRWt0lSIIlnowqRdvQ3ZM&#10;0mZnQ3ZN4r93C4K3ebzPWW16U4mWGldaVvA2iUAQZ1aXnCs4/ezGHyCcR9ZYWSYFN3KwWb8MVhhr&#10;23FCbepzEULYxaig8L6OpXRZQQbdxNbEgbvYxqAPsMmlbrAL4aaS0yiaSYMlh4YCa9oWlP2lV6Pg&#10;fXSeud/F8bLrv/3XMbGH6YkzpYav/ecShKfeP8UP916H+XP4/yU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oKJsMAAADbAAAADwAAAAAAAAAAAAAAAACYAgAAZHJzL2Rv&#10;d25yZXYueG1sUEsFBgAAAAAEAAQA9QAAAIgDAAAAAA==&#10;" fillcolor="#00b0f0" stroked="f" strokeweight="2pt"/>
                <v:oval id="Oval 18" o:spid="_x0000_s1036" style="position:absolute;left:59091;top:5318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0/8QA&#10;AADbAAAADwAAAGRycy9kb3ducmV2LnhtbESPQUvDQBCF74X+h2UKXordKFja2G0JiiB6atpDj0N2&#10;TILZ2ZBZm+ivdw6Ctxnem/e+2R2m0JkrDdJGdnC3ysAQV9G3XDs4n15uN2AkIXvsIpODbxI47Oez&#10;HeY+jnyka5lqoyEsOTpoUupza6VqKKCsYk+s2kccAiZdh9r6AUcND529z7K1DdiyNjTY01ND1Wf5&#10;FRysi+1leSmLbJTnt4f3YyHyEyrnbhZT8Qgm0ZT+zX/Xr17xFVZ/0QHs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qdP/EAAAA2wAAAA8AAAAAAAAAAAAAAAAAmAIAAGRycy9k&#10;b3ducmV2LnhtbFBLBQYAAAAABAAEAPUAAACJAwAAAAA=&#10;" fillcolor="#ffc000" stroked="f" strokeweight="2pt"/>
                <v:oval id="Oval 19" o:spid="_x0000_s1037" style="position:absolute;left:43176;top:5419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RZMIA&#10;AADbAAAADwAAAGRycy9kb3ducmV2LnhtbERPTWvCQBC9F/wPywheim4qVGp0laAI0p5MPXgcsmMS&#10;zM6GzNbE/vpuodDbPN7nrLeDa9SdOqk9G3iZJaCIC29rLg2cPw/TN1ASkC02nsnAgwS2m9HTGlPr&#10;ez7RPQ+liiEsKRqoQmhTraWoyKHMfEscuavvHIYIu1LbDvsY7ho9T5KFdlhzbKiwpV1FxS3/cgYW&#10;2fLyfMmzpJf9++vHKRP5doUxk/GQrUAFGsK/+M99tHH+En5/i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tFkwgAAANsAAAAPAAAAAAAAAAAAAAAAAJgCAABkcnMvZG93&#10;bnJldi54bWxQSwUGAAAAAAQABAD1AAAAhwMAAAAA&#10;" fillcolor="#ffc000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8" type="#_x0000_t202" style="position:absolute;left:14884;top:5218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ic8AA&#10;AADbAAAADwAAAGRycy9kb3ducmV2LnhtbERPy2oCMRTdF/yHcIXuakYpUkejaItSKAi+9pfJdTI6&#10;uRmSOI79+mYhdHk479mis7VoyYfKsYLhIANBXDhdcangeFi/fYAIEVlj7ZgUPCjAYt57mWGu3Z13&#10;1O5jKVIIhxwVmBibXMpQGLIYBq4hTtzZeYsxQV9K7fGewm0tR1k2lhYrTg0GG/o0VFz3N6tgWf62&#10;k9XaX37GX/a8MfJGp/etUq/9bjkFEamL/+Kn+1srGKX16Uv6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Eic8AAAADbAAAADwAAAAAAAAAAAAAAAACYAgAAZHJzL2Rvd25y&#10;ZXYueG1sUEsFBgAAAAAEAAQA9QAAAIUDAAAAAA==&#10;" filled="f" stroked="f" strokeweight=".5pt">
                  <v:textbox style="mso-fit-shape-to-text:t" inset="0,0,0,0">
                    <w:txbxContent>
                      <w:p w:rsidR="009378AA" w:rsidRP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:b/>
                          </w:rPr>
                        </w:pPr>
                        <w:r w:rsidRPr="009378AA">
                          <w:rPr>
                            <w:rFonts w:ascii="Verdana" w:eastAsia="Times New Roman" w:hAnsi="Verdana"/>
                            <w:b/>
                            <w:color w:val="00B0F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39" type="#_x0000_t202" style="position:absolute;left:23288;top:11441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H6MQA&#10;AADbAAAADwAAAGRycy9kb3ducmV2LnhtbESPW2sCMRSE3wv9D+EU+qZZRaRdjeIFi1Ao1Mv7YXPc&#10;bLs5WZK4rv56UxD6OMzMN8x03tlatORD5VjBoJ+BIC6crrhUcNhvem8gQkTWWDsmBVcKMJ89P00x&#10;1+7C39TuYikShEOOCkyMTS5lKAxZDH3XECfv5LzFmKQvpfZ4SXBby2GWjaXFitOCwYZWhorf3dkq&#10;WJS39n258T+f47U9fRh5puPoS6nXl24xARGpi//hR3urFQwH8Pcl/Q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dh+j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40" type="#_x0000_t202" style="position:absolute;left:25666;top:11939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Zn8QA&#10;AADbAAAADwAAAGRycy9kb3ducmV2LnhtbESP3WoCMRSE7wu+QzhC7zTbRaTdGsUfLEKhoG3vD5vj&#10;ZtvNyZLEdfXpTUHo5TAz3zCzRW8b0ZEPtWMFT+MMBHHpdM2Vgq/P7egZRIjIGhvHpOBCARbzwcMM&#10;C+3OvKfuECuRIBwKVGBibAspQ2nIYhi7ljh5R+ctxiR9JbXHc4LbRuZZNpUWa04LBltaGyp/Dyer&#10;YFldu5fV1v+8Tzf2+Gbkib4nH0o9DvvlK4hIffwP39s7rSDP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PGZ/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41" type="#_x0000_t202" style="position:absolute;left:39134;top:11441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kcMQA&#10;AADbAAAADwAAAGRycy9kb3ducmV2LnhtbESP3WoCMRSE7wu+QziCdzWriLSrUbRFKQiF+nN/2Bw3&#10;q5uTJYnrtk/fCIVeDjPzDTNfdrYWLflQOVYwGmYgiAunKy4VHA+b5xcQISJrrB2Tgm8KsFz0nuaY&#10;a3fnL2r3sRQJwiFHBSbGJpcyFIYshqFriJN3dt5iTNKXUnu8J7it5TjLptJixWnBYENvhorr/mYV&#10;rMqf9nW98Zfd9N2et0be6DT5VGrQ71YzEJG6+B/+a39oBeMJP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qJHD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42" type="#_x0000_t202" style="position:absolute;left:62226;top:5234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B68QA&#10;AADbAAAADwAAAGRycy9kb3ducmV2LnhtbESP3WoCMRSE7wu+QziCdzWrqLSrUfxBKRQKtfX+sDlu&#10;VjcnSxLXbZ++KRR6OczMN8xi1dlatORD5VjBaJiBIC6crrhU8Pmxf3wCESKyxtoxKfiiAKtl72GB&#10;uXZ3fqf2GEuRIBxyVGBibHIpQ2HIYhi6hjh5Z+ctxiR9KbXHe4LbWo6zbCYtVpwWDDa0NVRcjzer&#10;YF1+t8+bvb+8znb2fDDyRqfJm1KDfreeg4jUxf/wX/tFKxhP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gev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43" type="#_x0000_t202" style="position:absolute;left:59091;top:1833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i6B8QA&#10;AADbAAAADwAAAGRycy9kb3ducmV2LnhtbESPW2sCMRSE3wv+h3CEvtWsUrysRtEWS6EgeHs/bI6b&#10;bTcnSxLXbX99IxT6OMzMN8xi1dlatORD5VjBcJCBIC6crrhUcDpun6YgQkTWWDsmBd8UYLXsPSww&#10;1+7Ge2oPsRQJwiFHBSbGJpcyFIYshoFriJN3cd5iTNKXUnu8Jbit5SjLxtJixWnBYEMvhoqvw9Uq&#10;WJc/7Wyz9Z8f41d7eTPySufnnVKP/W49BxGpi//hv/a7VjCawP1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ugf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P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:color w:val="FFC000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C00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44" type="#_x0000_t202" style="position:absolute;left:43176;top:1833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i0rsEA&#10;AADbAAAADwAAAGRycy9kb3ducmV2LnhtbERPXWvCMBR9H/gfwhX2NlO3IVqNohuOgTBY1fdLc22q&#10;zU1JYu32683DYI+H871Y9bYRHflQO1YwHmUgiEuna64UHPbbpymIEJE1No5JwQ8FWC0HDwvMtbvx&#10;N3VFrEQK4ZCjAhNjm0sZSkMWw8i1xIk7OW8xJugrqT3eUrht5HOWTaTFmlODwZbeDJWX4moVrKvf&#10;brbZ+vNu8m5PH0Ze6fj6pdTjsF/PQUTq47/4z/2pFbyk9el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ItK7BAAAA2wAAAA8AAAAAAAAAAAAAAAAAmAIAAGRycy9kb3du&#10;cmV2LnhtbFBLBQYAAAAABAAEAPUAAACG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C00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3449" w:rsidRDefault="009C088F" w:rsidP="00DA73C0">
      <w:r>
        <w:t xml:space="preserve"> Each train’s binary </w:t>
      </w:r>
      <w:r w:rsidR="003A1C5F">
        <w:t>trail</w:t>
      </w:r>
      <w:r>
        <w:t xml:space="preserve"> identifies an ASCII letter.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2970"/>
        <w:gridCol w:w="3978"/>
      </w:tblGrid>
      <w:tr w:rsidR="00CB2252" w:rsidTr="003A1C5F">
        <w:tc>
          <w:tcPr>
            <w:tcW w:w="3474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Train</w:t>
            </w:r>
          </w:p>
        </w:tc>
        <w:tc>
          <w:tcPr>
            <w:tcW w:w="3474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Bit Pattern</w:t>
            </w:r>
          </w:p>
        </w:tc>
        <w:tc>
          <w:tcPr>
            <w:tcW w:w="2970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Hex</w:t>
            </w:r>
          </w:p>
        </w:tc>
        <w:tc>
          <w:tcPr>
            <w:tcW w:w="3978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ASCII Character</w:t>
            </w:r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#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1100111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67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r>
              <w:t>g</w:t>
            </w:r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$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1101001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69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proofErr w:type="spellStart"/>
            <w:r>
              <w:t>i</w:t>
            </w:r>
            <w:proofErr w:type="spellEnd"/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@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1010011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53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r>
              <w:t>S</w:t>
            </w:r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+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1101101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6D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r>
              <w:t>m</w:t>
            </w:r>
          </w:p>
        </w:tc>
      </w:tr>
    </w:tbl>
    <w:p w:rsidR="009C088F" w:rsidRDefault="009C088F" w:rsidP="00DA73C0"/>
    <w:p w:rsidR="009C088F" w:rsidRDefault="00CB2252" w:rsidP="00DA73C0">
      <w:r>
        <w:t xml:space="preserve">The coded answer is </w:t>
      </w:r>
      <w:r w:rsidRPr="00CB2252">
        <w:rPr>
          <w:b/>
        </w:rPr>
        <w:t>@ $ + @ $ #</w:t>
      </w:r>
      <w:r>
        <w:t xml:space="preserve">, which spells out </w:t>
      </w:r>
      <w:proofErr w:type="spellStart"/>
      <w:r w:rsidRPr="00CB2252">
        <w:rPr>
          <w:b/>
        </w:rPr>
        <w:t>SigSim</w:t>
      </w:r>
      <w:proofErr w:type="spellEnd"/>
      <w:r>
        <w:t xml:space="preserve">. </w:t>
      </w:r>
      <w:proofErr w:type="spellStart"/>
      <w:r>
        <w:t>SigSim</w:t>
      </w:r>
      <w:proofErr w:type="spellEnd"/>
      <w:r>
        <w:t xml:space="preserve"> is the name of a sophisticated railway </w:t>
      </w:r>
      <w:r w:rsidR="00DC26FF">
        <w:t>signaling</w:t>
      </w:r>
      <w:r>
        <w:t xml:space="preserve"> simulator game created by Geoff Mayo. A pro version of the game is used to train (no pun intended) professional signal operators in </w:t>
      </w:r>
      <w:r w:rsidR="00261148">
        <w:t>the UK</w:t>
      </w:r>
      <w:r>
        <w:t>.</w:t>
      </w:r>
    </w:p>
    <w:p w:rsidR="00715CF7" w:rsidRPr="00DA73C0" w:rsidRDefault="00715CF7" w:rsidP="00DA73C0"/>
    <w:sectPr w:rsidR="00715CF7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charset w:val="00"/>
    <w:family w:val="auto"/>
    <w:pitch w:val="variable"/>
    <w:sig w:usb0="00000000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BF"/>
    <w:rsid w:val="000831F7"/>
    <w:rsid w:val="00113F50"/>
    <w:rsid w:val="001B6BD6"/>
    <w:rsid w:val="001F7ABF"/>
    <w:rsid w:val="00261148"/>
    <w:rsid w:val="00266CE0"/>
    <w:rsid w:val="002729F6"/>
    <w:rsid w:val="002C54FD"/>
    <w:rsid w:val="003A1C5F"/>
    <w:rsid w:val="00400E41"/>
    <w:rsid w:val="00443E6B"/>
    <w:rsid w:val="004B2843"/>
    <w:rsid w:val="005F1D96"/>
    <w:rsid w:val="00615C89"/>
    <w:rsid w:val="006529F4"/>
    <w:rsid w:val="0065399A"/>
    <w:rsid w:val="00674F2C"/>
    <w:rsid w:val="00703449"/>
    <w:rsid w:val="00715CF7"/>
    <w:rsid w:val="00723782"/>
    <w:rsid w:val="00760EE0"/>
    <w:rsid w:val="007942D9"/>
    <w:rsid w:val="007A3935"/>
    <w:rsid w:val="007D1EF6"/>
    <w:rsid w:val="00817DC2"/>
    <w:rsid w:val="00891342"/>
    <w:rsid w:val="008D0CA2"/>
    <w:rsid w:val="008D520A"/>
    <w:rsid w:val="009378AA"/>
    <w:rsid w:val="00941A65"/>
    <w:rsid w:val="009470FA"/>
    <w:rsid w:val="009C088F"/>
    <w:rsid w:val="00A051C3"/>
    <w:rsid w:val="00A1085F"/>
    <w:rsid w:val="00A6746B"/>
    <w:rsid w:val="00A736A2"/>
    <w:rsid w:val="00B316E7"/>
    <w:rsid w:val="00BB2586"/>
    <w:rsid w:val="00C03A94"/>
    <w:rsid w:val="00C143CB"/>
    <w:rsid w:val="00CA4D8D"/>
    <w:rsid w:val="00CB2252"/>
    <w:rsid w:val="00CC23BF"/>
    <w:rsid w:val="00D26217"/>
    <w:rsid w:val="00D87BE0"/>
    <w:rsid w:val="00DA73C0"/>
    <w:rsid w:val="00DC26FF"/>
    <w:rsid w:val="00DD303C"/>
    <w:rsid w:val="00EA511F"/>
    <w:rsid w:val="00EB4E2D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E87FB77-6E0D-4AD6-9771-8671E5AA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  <w:style w:type="table" w:styleId="TableGrid">
    <w:name w:val="Table Grid"/>
    <w:basedOn w:val="TableNormal"/>
    <w:rsid w:val="00C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78A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D16EB5-23A1-48DD-999E-CC58C406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Safari15Answer</Template>
  <TotalTime>93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on the Track</vt:lpstr>
    </vt:vector>
  </TitlesOfParts>
  <Company>Microsoft Corporation</Company>
  <LinksUpToDate>false</LinksUpToDate>
  <CharactersWithSpaces>1174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on the Track</dc:title>
  <dc:creator>Joseph Joy</dc:creator>
  <cp:keywords>Safari 2015</cp:keywords>
  <cp:lastModifiedBy>Joseph Joy</cp:lastModifiedBy>
  <cp:revision>10</cp:revision>
  <dcterms:created xsi:type="dcterms:W3CDTF">2015-06-08T03:58:00Z</dcterms:created>
  <dcterms:modified xsi:type="dcterms:W3CDTF">2015-06-10T16:25:00Z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