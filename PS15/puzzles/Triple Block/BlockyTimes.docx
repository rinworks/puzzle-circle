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82C" w:rsidRPr="003D318D" w:rsidRDefault="009D7C62" w:rsidP="00E33F2A">
      <w:pPr>
        <w:pStyle w:val="Title"/>
      </w:pPr>
      <w:r w:rsidRPr="00E33F2A">
        <w:fldChar w:fldCharType="begin"/>
      </w:r>
      <w:r w:rsidR="005F5506" w:rsidRPr="003D318D">
        <w:instrText xml:space="preserve"> TITLE   \* MERGEFORMAT </w:instrText>
      </w:r>
      <w:r w:rsidRPr="00E33F2A">
        <w:fldChar w:fldCharType="separate"/>
      </w:r>
      <w:r w:rsidR="00C73716" w:rsidRPr="00C73716">
        <w:rPr>
          <w:rStyle w:val="TitleChar"/>
        </w:rPr>
        <w:t>Blocky Times</w:t>
      </w:r>
      <w:r w:rsidRPr="00E33F2A">
        <w:fldChar w:fldCharType="end"/>
      </w:r>
      <w:bookmarkStart w:id="0" w:name="_GoBack"/>
      <w:bookmarkEnd w:id="0"/>
    </w:p>
    <w:p w:rsidR="00541908" w:rsidRPr="00E2582C" w:rsidRDefault="00957D6B" w:rsidP="0007387E">
      <w:pPr>
        <w:pStyle w:val="Monospace"/>
      </w:pPr>
      <w:r>
        <w:rPr>
          <w:noProof/>
        </w:rPr>
        <mc:AlternateContent>
          <mc:Choice Requires="wpc">
            <w:drawing>
              <wp:inline distT="0" distB="0" distL="0" distR="0" wp14:anchorId="446CFA07" wp14:editId="23C0C9C4">
                <wp:extent cx="7005688" cy="499046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8" name="Group 8"/>
                        <wpg:cNvGrpSpPr/>
                        <wpg:grpSpPr>
                          <a:xfrm>
                            <a:off x="96300" y="2343140"/>
                            <a:ext cx="6835475" cy="2251392"/>
                            <a:chOff x="60288" y="38240"/>
                            <a:chExt cx="6835475" cy="2251392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 rot="21041815">
                              <a:off x="3400984" y="38240"/>
                              <a:ext cx="3494779" cy="1199824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" name="Picture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 rot="21103166">
                              <a:off x="1248265" y="984355"/>
                              <a:ext cx="4428686" cy="1305277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7" name="Picture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/>
                            <a:stretch>
                              <a:fillRect/>
                            </a:stretch>
                          </pic:blipFill>
                          <pic:spPr>
                            <a:xfrm rot="21069372">
                              <a:off x="60288" y="218909"/>
                              <a:ext cx="2836333" cy="100367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97569" y="213360"/>
                            <a:ext cx="6530340" cy="139521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01C895D" id="Canvas 1" o:spid="_x0000_s1026" editas="canvas" style="width:551.65pt;height:392.95pt;mso-position-horizontal-relative:char;mso-position-vertical-relative:line" coordsize="70053,499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0053;height:49904;visibility:visible;mso-wrap-style:square">
                  <v:fill o:detectmouseclick="t"/>
                  <v:path o:connecttype="none"/>
                </v:shape>
                <v:group id="Group 8" o:spid="_x0000_s1028" style="position:absolute;left:963;top:23431;width:68354;height:22514" coordorigin="602,382" coordsize="68354,225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Picture 5" o:spid="_x0000_s1029" type="#_x0000_t75" style="position:absolute;left:34009;top:382;width:34948;height:11998;rotation:-609687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QxR6DFAAAA2gAAAA8AAABkcnMvZG93bnJldi54bWxEj0FrwkAUhO8F/8PyhN50o6gNMRsRoVAv&#10;Ym0JHl+zzyRt9m2aXU3677sFocdhZr5h0s1gGnGjztWWFcymEQjiwuqaSwXvb8+TGITzyBoby6Tg&#10;hxxsstFDiom2Pb/S7eRLESDsElRQed8mUrqiIoNualvi4F1sZ9AH2ZVSd9gHuGnkPIpW0mDNYaHC&#10;lnYVFV+nq1Fw/KjzfhHvP8/n+Ck/LI7f+0ODSj2Oh+0ahKfB/4fv7RetYAl/V8INkNk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0MUegxQAAANoAAAAPAAAAAAAAAAAAAAAA&#10;AJ8CAABkcnMvZG93bnJldi54bWxQSwUGAAAAAAQABAD3AAAAkQMAAAAA&#10;">
                    <v:imagedata r:id="rId14" o:title=""/>
                    <v:path arrowok="t"/>
                  </v:shape>
                  <v:shape id="Picture 6" o:spid="_x0000_s1030" type="#_x0000_t75" style="position:absolute;left:12482;top:9843;width:44287;height:13053;rotation:-542675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oEWrEAAAA2gAAAA8AAABkcnMvZG93bnJldi54bWxEj0FrwkAUhO8F/8PyhN7qJiJBo6uIIBUR&#10;2kZFj4/sMwlm36bZrab/3hUKPQ4z8w0zW3SmFjdqXWVZQTyIQBDnVldcKDjs129jEM4ja6wtk4Jf&#10;crCY915mmGp75y+6Zb4QAcIuRQWl900qpctLMugGtiEO3sW2Bn2QbSF1i/cAN7UcRlEiDVYcFkps&#10;aFVSfs1+jIIJ7j7jY3Y+HUfj/YeOv+v3bbJW6rXfLacgPHX+P/zX3mgFCTyvhBsg5w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eoEWrEAAAA2gAAAA8AAAAAAAAAAAAAAAAA&#10;nwIAAGRycy9kb3ducmV2LnhtbFBLBQYAAAAABAAEAPcAAACQAwAAAAA=&#10;">
                    <v:imagedata r:id="rId15" o:title=""/>
                    <v:path arrowok="t"/>
                  </v:shape>
                  <v:shape id="Picture 7" o:spid="_x0000_s1031" type="#_x0000_t75" style="position:absolute;left:602;top:2189;width:28364;height:10036;rotation:-579587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IDv/DAAAA2gAAAA8AAABkcnMvZG93bnJldi54bWxEj0FrwkAUhO9C/8PyCr2Z3VawEl2liLVe&#10;Cm0i9PrIPpO02bchuzHx33cFweMwM98wq81oG3GmzteONTwnCgRx4UzNpYZj/j5dgPAB2WDjmDRc&#10;yMNm/TBZYWrcwN90zkIpIoR9ihqqENpUSl9UZNEnriWO3sl1FkOUXSlNh0OE20a+KDWXFmuOCxW2&#10;tK2o+Mt6q8F9fH4VedYcL3X++7OfsVrseqX10+P4tgQRaAz38K19MBpe4Xol3gC5/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ogO/8MAAADaAAAADwAAAAAAAAAAAAAAAACf&#10;AgAAZHJzL2Rvd25yZXYueG1sUEsFBgAAAAAEAAQA9wAAAI8DAAAAAA==&#10;">
                    <v:imagedata r:id="rId16" o:title=""/>
                    <v:path arrowok="t"/>
                  </v:shape>
                </v:group>
                <v:shape id="Picture 10" o:spid="_x0000_s1032" type="#_x0000_t75" style="position:absolute;left:1975;top:2133;width:65304;height:139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B7dcPEAAAA2wAAAA8AAABkcnMvZG93bnJldi54bWxEj0FrwkAQhe9C/8MyhV6kbpQiNnUVCUpz&#10;ECTqDxiy0yRtdjZkV43/3jkUvM3w3rz3zXI9uFZdqQ+NZwPTSQKKuPS24crA+bR7X4AKEdli65kM&#10;3CnAevUyWmJq/Y0Luh5jpSSEQ4oG6hi7VOtQ1uQwTHxHLNqP7x1GWftK2x5vEu5aPUuSuXbYsDTU&#10;2FFWU/l3vDgD5WE/LqpDRv47m2/z3yKffm4/jHl7HTZfoCIN8Wn+v86t4Au9/CID6N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B7dcPEAAAA2wAAAA8AAAAAAAAAAAAAAAAA&#10;nwIAAGRycy9kb3ducmV2LnhtbFBLBQYAAAAABAAEAPcAAACQAwAAAAA=&#10;" filled="t" fillcolor="#ededed" stroked="t" strokecolor="white" strokeweight="7pt">
                  <v:stroke endcap="square"/>
                  <v:imagedata r:id="rId17" o:title=""/>
                  <v:shadow on="t" color="black" opacity="26214f" origin="-.5,-.5" offset="0,.5mm"/>
                  <v:path arrowok="t"/>
                </v:shape>
                <w10:anchorlock/>
              </v:group>
            </w:pict>
          </mc:Fallback>
        </mc:AlternateContent>
      </w:r>
      <w:r w:rsidR="00E2582C" w:rsidRPr="00E2582C">
        <w:t>.</w:t>
      </w:r>
    </w:p>
    <w:sectPr w:rsidR="00541908" w:rsidRPr="00E2582C" w:rsidSect="003D318D"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74B" w:rsidRDefault="0071774B" w:rsidP="0007387E">
      <w:r>
        <w:separator/>
      </w:r>
    </w:p>
  </w:endnote>
  <w:endnote w:type="continuationSeparator" w:id="0">
    <w:p w:rsidR="0071774B" w:rsidRDefault="0071774B" w:rsidP="00073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8-Bit Madness">
    <w:altName w:val="Courier New"/>
    <w:panose1 w:val="00000400000000000000"/>
    <w:charset w:val="00"/>
    <w:family w:val="auto"/>
    <w:pitch w:val="variable"/>
    <w:sig w:usb0="80000801" w:usb1="00000000" w:usb2="00000000" w:usb3="00000000" w:csb0="0000002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66A" w:rsidRPr="00A0166A" w:rsidRDefault="00AC3441" w:rsidP="0007387E">
    <w:pPr>
      <w:pStyle w:val="Footer"/>
      <w:rPr>
        <w:szCs w:val="20"/>
      </w:rPr>
    </w:pPr>
    <w:r w:rsidRPr="00A0166A">
      <w:rPr>
        <w:szCs w:val="20"/>
      </w:rPr>
      <w:t>©</w:t>
    </w:r>
    <w:r>
      <w:rPr>
        <w:szCs w:val="20"/>
      </w:rPr>
      <w:t>201</w:t>
    </w:r>
    <w:r w:rsidR="003F2BBD">
      <w:rPr>
        <w:szCs w:val="20"/>
      </w:rPr>
      <w:t>5</w:t>
    </w:r>
    <w:r w:rsidRPr="00A0166A">
      <w:rPr>
        <w:szCs w:val="20"/>
      </w:rPr>
      <w:t xml:space="preserve"> </w:t>
    </w:r>
    <w:fldSimple w:instr=" AUTHOR  \* Caps  \* MERGEFORMAT ">
      <w:r w:rsidR="00E46663" w:rsidRPr="00E46663">
        <w:rPr>
          <w:noProof/>
          <w:szCs w:val="20"/>
        </w:rPr>
        <w:t>Joseph</w:t>
      </w:r>
      <w:r w:rsidR="00E46663">
        <w:rPr>
          <w:noProof/>
        </w:rPr>
        <w:t xml:space="preserve"> Joy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74B" w:rsidRDefault="0071774B" w:rsidP="0007387E">
      <w:r>
        <w:separator/>
      </w:r>
    </w:p>
  </w:footnote>
  <w:footnote w:type="continuationSeparator" w:id="0">
    <w:p w:rsidR="0071774B" w:rsidRDefault="0071774B" w:rsidP="000738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663"/>
    <w:rsid w:val="0006617B"/>
    <w:rsid w:val="0007387E"/>
    <w:rsid w:val="000E1353"/>
    <w:rsid w:val="0011272B"/>
    <w:rsid w:val="00155BA2"/>
    <w:rsid w:val="00165575"/>
    <w:rsid w:val="001C0696"/>
    <w:rsid w:val="001D5C31"/>
    <w:rsid w:val="00210AC8"/>
    <w:rsid w:val="00212C26"/>
    <w:rsid w:val="00315EC6"/>
    <w:rsid w:val="003245D6"/>
    <w:rsid w:val="003D03E0"/>
    <w:rsid w:val="003D318D"/>
    <w:rsid w:val="003F2BBD"/>
    <w:rsid w:val="004C6B34"/>
    <w:rsid w:val="00500EF7"/>
    <w:rsid w:val="00541908"/>
    <w:rsid w:val="00575162"/>
    <w:rsid w:val="005F5506"/>
    <w:rsid w:val="0060659F"/>
    <w:rsid w:val="006705D2"/>
    <w:rsid w:val="006D06F0"/>
    <w:rsid w:val="0071774B"/>
    <w:rsid w:val="00764C0B"/>
    <w:rsid w:val="0087066F"/>
    <w:rsid w:val="00887ADF"/>
    <w:rsid w:val="00957D6B"/>
    <w:rsid w:val="009D7C62"/>
    <w:rsid w:val="00A62BE1"/>
    <w:rsid w:val="00AC3441"/>
    <w:rsid w:val="00AD37B9"/>
    <w:rsid w:val="00AE2938"/>
    <w:rsid w:val="00B528C1"/>
    <w:rsid w:val="00C73716"/>
    <w:rsid w:val="00D2626C"/>
    <w:rsid w:val="00E2582C"/>
    <w:rsid w:val="00E33F2A"/>
    <w:rsid w:val="00E46663"/>
    <w:rsid w:val="00EC6A3D"/>
    <w:rsid w:val="00FE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1A5E8180-F963-426F-88CE-D4FC993A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87E"/>
    <w:pPr>
      <w:spacing w:before="240" w:after="240" w:line="240" w:lineRule="auto"/>
    </w:pPr>
    <w:rPr>
      <w:rFonts w:ascii="Verdana" w:eastAsia="Times New Roman" w:hAnsi="Verdan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25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82C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5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82C"/>
    <w:rPr>
      <w:rFonts w:ascii="Verdana" w:eastAsia="Times New Roman" w:hAnsi="Verdan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33F2A"/>
    <w:pPr>
      <w:spacing w:before="0" w:after="480"/>
    </w:pPr>
    <w:rPr>
      <w:rFonts w:ascii="8-Bit Madness" w:hAnsi="8-Bit Madness" w:cs="8-Bit Madness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F2A"/>
    <w:rPr>
      <w:rFonts w:ascii="8-Bit Madness" w:eastAsia="Times New Roman" w:hAnsi="8-Bit Madness" w:cs="8-Bit Madness"/>
      <w:sz w:val="72"/>
      <w:szCs w:val="56"/>
    </w:rPr>
  </w:style>
  <w:style w:type="paragraph" w:customStyle="1" w:styleId="Monospace">
    <w:name w:val="Monospace"/>
    <w:basedOn w:val="Normal"/>
    <w:qFormat/>
    <w:rsid w:val="0007387E"/>
    <w:rPr>
      <w:rFonts w:ascii="Lucida Console" w:hAnsi="Lucida Conso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KUMBH\Projects\fam\Puzzle%20Safari\PS15\Safari15Puzz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FA1217880CB14A8691992D0B3271C6" ma:contentTypeVersion="" ma:contentTypeDescription="Create a new document." ma:contentTypeScope="" ma:versionID="2bfd679a4c1e74531ed48be3cc85e345">
  <xsd:schema xmlns:xsd="http://www.w3.org/2001/XMLSchema" xmlns:xs="http://www.w3.org/2001/XMLSchema" xmlns:p="http://schemas.microsoft.com/office/2006/metadata/properties" xmlns:ns2="ab7c3dc6-0676-4ca2-bfa7-a8261f241e82" targetNamespace="http://schemas.microsoft.com/office/2006/metadata/properties" ma:root="true" ma:fieldsID="d050e2611cf1ac6e67b0064d6cab8014" ns2:_="">
    <xsd:import namespace="ab7c3dc6-0676-4ca2-bfa7-a8261f241e8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c3dc6-0676-4ca2-bfa7-a8261f241e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description="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haredWithUsers xmlns="ab7c3dc6-0676-4ca2-bfa7-a8261f241e82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A641F-FA69-4C26-9827-52C2B165DD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3B550-F5B9-4FC2-9B67-8DF03A311D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c3dc6-0676-4ca2-bfa7-a8261f241e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F73FB0-43B1-4172-8838-AC378CB6EA2E}">
  <ds:schemaRefs>
    <ds:schemaRef ds:uri="http://schemas.microsoft.com/office/2006/metadata/properties"/>
    <ds:schemaRef ds:uri="ab7c3dc6-0676-4ca2-bfa7-a8261f241e82"/>
  </ds:schemaRefs>
</ds:datastoreItem>
</file>

<file path=customXml/itemProps4.xml><?xml version="1.0" encoding="utf-8"?>
<ds:datastoreItem xmlns:ds="http://schemas.openxmlformats.org/officeDocument/2006/customXml" ds:itemID="{FEAC6748-7B27-470F-B162-130AFAFAB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Safari15Puzzle</Template>
  <TotalTime>381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Block Times Three</vt:lpstr>
    </vt:vector>
  </TitlesOfParts>
  <Company>Microsoft Corporation</Company>
  <LinksUpToDate>false</LinksUpToDate>
  <CharactersWithSpaces>42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Blocky Times</dc:title>
  <dc:creator>Joseph Joy</dc:creator>
  <cp:keywords>Safari 2015</cp:keywords>
  <cp:lastModifiedBy>Joseph Joy</cp:lastModifiedBy>
  <cp:revision>5</cp:revision>
  <dcterms:created xsi:type="dcterms:W3CDTF">2015-06-10T07:33:00Z</dcterms:created>
  <dcterms:modified xsi:type="dcterms:W3CDTF">2015-07-03T16:58:00Z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0x0101001EFA1217880CB14A8691992D0B3271C6</vt:lpwstr>
  </property>
</Properties>
</file>