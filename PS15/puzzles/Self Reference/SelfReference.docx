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Pr="003D318D" w:rsidRDefault="009D7C62" w:rsidP="00E33F2A">
      <w:pPr>
        <w:pStyle w:val="Title"/>
      </w:pPr>
      <w:r w:rsidRPr="00E33F2A">
        <w:fldChar w:fldCharType="begin"/>
      </w:r>
      <w:r w:rsidR="005F5506" w:rsidRPr="003D318D">
        <w:instrText xml:space="preserve"> TITLE   \* MERGEFORMAT </w:instrText>
      </w:r>
      <w:r w:rsidRPr="00E33F2A">
        <w:fldChar w:fldCharType="separate"/>
      </w:r>
      <w:proofErr w:type="spellStart"/>
      <w:r w:rsidR="000A7DFE" w:rsidRPr="000A7DFE">
        <w:rPr>
          <w:rStyle w:val="TitleChar"/>
        </w:rPr>
        <w:t>Self Referen</w:t>
      </w:r>
      <w:bookmarkStart w:id="0" w:name="_GoBack"/>
      <w:bookmarkEnd w:id="0"/>
      <w:r w:rsidR="000A7DFE" w:rsidRPr="000A7DFE">
        <w:rPr>
          <w:rStyle w:val="TitleChar"/>
        </w:rPr>
        <w:t>ce</w:t>
      </w:r>
      <w:proofErr w:type="spellEnd"/>
      <w:r w:rsidRPr="00E33F2A">
        <w:fldChar w:fldCharType="end"/>
      </w:r>
    </w:p>
    <w:p w:rsidR="00541908" w:rsidRPr="00E2582C" w:rsidRDefault="00601712" w:rsidP="0007387E">
      <w:pPr>
        <w:pStyle w:val="Monospace"/>
      </w:pPr>
      <w:r>
        <w:rPr>
          <w:noProof/>
        </w:rPr>
        <w:drawing>
          <wp:inline distT="0" distB="0" distL="0" distR="0">
            <wp:extent cx="685800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fRefere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908" w:rsidRPr="00E2582C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7A1" w:rsidRDefault="00CC17A1" w:rsidP="0007387E">
      <w:r>
        <w:separator/>
      </w:r>
    </w:p>
  </w:endnote>
  <w:endnote w:type="continuationSeparator" w:id="0">
    <w:p w:rsidR="00CC17A1" w:rsidRDefault="00CC17A1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altName w:val="Courier New"/>
    <w:charset w:val="00"/>
    <w:family w:val="auto"/>
    <w:pitch w:val="variable"/>
    <w:sig w:usb0="00000000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r w:rsidR="00CC17A1">
      <w:fldChar w:fldCharType="begin"/>
    </w:r>
    <w:r w:rsidR="00CC17A1">
      <w:instrText xml:space="preserve"> AUTHOR  \* Caps  \* MERGEFORMAT </w:instrText>
    </w:r>
    <w:r w:rsidR="00CC17A1">
      <w:fldChar w:fldCharType="separate"/>
    </w:r>
    <w:r w:rsidR="00891C6E" w:rsidRPr="00891C6E">
      <w:rPr>
        <w:noProof/>
        <w:szCs w:val="20"/>
      </w:rPr>
      <w:t>Joseph</w:t>
    </w:r>
    <w:r w:rsidR="00891C6E">
      <w:rPr>
        <w:noProof/>
      </w:rPr>
      <w:t xml:space="preserve"> Joy</w:t>
    </w:r>
    <w:r w:rsidR="00CC17A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7A1" w:rsidRDefault="00CC17A1" w:rsidP="0007387E">
      <w:r>
        <w:separator/>
      </w:r>
    </w:p>
  </w:footnote>
  <w:footnote w:type="continuationSeparator" w:id="0">
    <w:p w:rsidR="00CC17A1" w:rsidRDefault="00CC17A1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6E"/>
    <w:rsid w:val="0006617B"/>
    <w:rsid w:val="0007387E"/>
    <w:rsid w:val="000A7DFE"/>
    <w:rsid w:val="0011272B"/>
    <w:rsid w:val="00165575"/>
    <w:rsid w:val="001C0696"/>
    <w:rsid w:val="001D5C31"/>
    <w:rsid w:val="00210AC8"/>
    <w:rsid w:val="00212C26"/>
    <w:rsid w:val="0025379C"/>
    <w:rsid w:val="00315EC6"/>
    <w:rsid w:val="003245D6"/>
    <w:rsid w:val="003D03E0"/>
    <w:rsid w:val="003D318D"/>
    <w:rsid w:val="003F2BBD"/>
    <w:rsid w:val="004C6B34"/>
    <w:rsid w:val="00500EF7"/>
    <w:rsid w:val="00541908"/>
    <w:rsid w:val="00575162"/>
    <w:rsid w:val="005F5506"/>
    <w:rsid w:val="00601712"/>
    <w:rsid w:val="006705D2"/>
    <w:rsid w:val="006D06F0"/>
    <w:rsid w:val="00764C0B"/>
    <w:rsid w:val="0087066F"/>
    <w:rsid w:val="00887ADF"/>
    <w:rsid w:val="00891C6E"/>
    <w:rsid w:val="00914326"/>
    <w:rsid w:val="009D7C62"/>
    <w:rsid w:val="009E463E"/>
    <w:rsid w:val="00A11A58"/>
    <w:rsid w:val="00A62BE1"/>
    <w:rsid w:val="00AC3441"/>
    <w:rsid w:val="00AD37B9"/>
    <w:rsid w:val="00B528C1"/>
    <w:rsid w:val="00CC17A1"/>
    <w:rsid w:val="00E2582C"/>
    <w:rsid w:val="00E33F2A"/>
    <w:rsid w:val="00EC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FFDD4C3-A2D1-4398-818C-0EA976AB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KUMBH\Projects\fam\Puzzle%20Safari\PS15\Safari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3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D7B148-AD95-4068-B42E-0A331695C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Safari15Puzzle</Template>
  <TotalTime>23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Self Reference</vt:lpstr>
    </vt:vector>
  </TitlesOfParts>
  <Company>Microsoft Corporation</Company>
  <LinksUpToDate>false</LinksUpToDate>
  <CharactersWithSpaces>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 Reference</dc:title>
  <dc:creator>Joseph Joy</dc:creator>
  <cp:keywords>Safari 2015</cp:keywords>
  <cp:lastModifiedBy>Joseph Joy</cp:lastModifiedBy>
  <cp:revision>4</cp:revision>
  <dcterms:created xsi:type="dcterms:W3CDTF">2015-06-18T11:33:00Z</dcterms:created>
  <dcterms:modified xsi:type="dcterms:W3CDTF">2015-06-19T22:15:00Z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