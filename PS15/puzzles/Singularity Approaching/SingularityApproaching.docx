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82C" w:rsidRPr="003D318D" w:rsidRDefault="009D7C62" w:rsidP="00E33F2A">
      <w:pPr>
        <w:pStyle w:val="Title"/>
      </w:pPr>
      <w:r w:rsidRPr="00E33F2A">
        <w:fldChar w:fldCharType="begin"/>
      </w:r>
      <w:r w:rsidR="005F5506" w:rsidRPr="003D318D">
        <w:instrText xml:space="preserve"> TITLE   \* MERGEFORMAT </w:instrText>
      </w:r>
      <w:r w:rsidRPr="00E33F2A">
        <w:fldChar w:fldCharType="separate"/>
      </w:r>
      <w:r w:rsidR="001108C7" w:rsidRPr="001108C7">
        <w:rPr>
          <w:rStyle w:val="TitleChar"/>
        </w:rPr>
        <w:t>Singularity Approaching</w:t>
      </w:r>
      <w:r w:rsidRPr="00E33F2A">
        <w:fldChar w:fldCharType="end"/>
      </w:r>
    </w:p>
    <w:p w:rsidR="00732512" w:rsidRDefault="003D5B42" w:rsidP="0007387E">
      <w:r>
        <w:t xml:space="preserve">In the years approaching the Singularity, human-machine composites (human++) have started to re-engineer their very cellular structure. DNA retains its key role, but it is now </w:t>
      </w:r>
      <w:r w:rsidRPr="00C0652F">
        <w:rPr>
          <w:i/>
        </w:rPr>
        <w:t>binary</w:t>
      </w:r>
      <w:r>
        <w:t xml:space="preserve">, using synthesized carbon </w:t>
      </w:r>
      <w:proofErr w:type="spellStart"/>
      <w:r w:rsidR="00DA299A">
        <w:t>nano</w:t>
      </w:r>
      <w:proofErr w:type="spellEnd"/>
      <w:r w:rsidR="00DA299A">
        <w:t>-</w:t>
      </w:r>
      <w:r>
        <w:t>structures</w:t>
      </w:r>
      <w:r w:rsidR="00E2582C" w:rsidRPr="0007387E">
        <w:t>.</w:t>
      </w:r>
      <w:r>
        <w:t xml:space="preserve"> The creators of this new architecture of life had a sense of humor, and word has it that they have embedded “Easter Eggs” in every human++ cell. These segments of DNA produce useless (and harmless) proteins that (it is rumored) encode the names of people that inspired the architects.</w:t>
      </w:r>
    </w:p>
    <w:p w:rsidR="00A9086B" w:rsidRDefault="00A9086B" w:rsidP="0007387E">
      <w:pPr>
        <w:rPr>
          <w:noProof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525120" behindDoc="0" locked="0" layoutInCell="1" allowOverlap="1" wp14:anchorId="333711DF" wp14:editId="62B553BA">
                <wp:simplePos x="0" y="0"/>
                <wp:positionH relativeFrom="column">
                  <wp:posOffset>494665</wp:posOffset>
                </wp:positionH>
                <wp:positionV relativeFrom="paragraph">
                  <wp:posOffset>405765</wp:posOffset>
                </wp:positionV>
                <wp:extent cx="6766560" cy="1067435"/>
                <wp:effectExtent l="0" t="0" r="0" b="0"/>
                <wp:wrapNone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Text Box 7"/>
                        <wps:cNvSpPr txBox="1"/>
                        <wps:spPr>
                          <a:xfrm>
                            <a:off x="830580" y="1"/>
                            <a:ext cx="1720215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3656" w:rsidRPr="00284068" w:rsidRDefault="00B33656" w:rsidP="00B33656">
                              <w:pPr>
                                <w:rPr>
                                  <w:sz w:val="24"/>
                                </w:rPr>
                              </w:pPr>
                              <w:r w:rsidRPr="00284068">
                                <w:rPr>
                                  <w:b/>
                                  <w:color w:val="BFBFBF" w:themeColor="background1" w:themeShade="BF"/>
                                  <w:sz w:val="24"/>
                                </w:rPr>
                                <w:t xml:space="preserve">0 1 0 </w:t>
                              </w:r>
                              <w:r w:rsidRPr="00284068">
                                <w:rPr>
                                  <w:b/>
                                  <w:sz w:val="24"/>
                                </w:rPr>
                                <w:t>1 1 0 0 1 1</w:t>
                              </w:r>
                              <w:r w:rsidR="00284068"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284068">
                                <w:rPr>
                                  <w:b/>
                                  <w:sz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Left Brace 8"/>
                        <wps:cNvSpPr/>
                        <wps:spPr>
                          <a:xfrm rot="16200000">
                            <a:off x="962482" y="104318"/>
                            <a:ext cx="160020" cy="454304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Left Brace 9"/>
                        <wps:cNvSpPr/>
                        <wps:spPr>
                          <a:xfrm rot="16200000">
                            <a:off x="1451010" y="115830"/>
                            <a:ext cx="152400" cy="43890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Left Brace 10"/>
                        <wps:cNvSpPr/>
                        <wps:spPr>
                          <a:xfrm rot="16200000">
                            <a:off x="1918800" y="105240"/>
                            <a:ext cx="167640" cy="46008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7"/>
                        <wps:cNvSpPr txBox="1"/>
                        <wps:spPr>
                          <a:xfrm>
                            <a:off x="601967" y="259080"/>
                            <a:ext cx="807733" cy="619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3656" w:rsidRPr="008B528D" w:rsidRDefault="00B33656" w:rsidP="00B33656">
                              <w:pPr>
                                <w:pStyle w:val="NormalWeb"/>
                                <w:spacing w:before="240" w:beforeAutospacing="0" w:after="24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B528D">
                                <w:rPr>
                                  <w:rFonts w:ascii="Verdana" w:eastAsia="Times New Roman" w:hAnsi="Verdana"/>
                                  <w:bCs/>
                                  <w:sz w:val="20"/>
                                  <w:szCs w:val="20"/>
                                </w:rPr>
                                <w:t>3-bit</w:t>
                              </w:r>
                              <w:r w:rsidRPr="008B528D">
                                <w:rPr>
                                  <w:rFonts w:ascii="Verdana" w:eastAsia="Times New Roman" w:hAnsi="Verdana"/>
                                  <w:bCs/>
                                  <w:sz w:val="20"/>
                                  <w:szCs w:val="20"/>
                                </w:rPr>
                                <w:br/>
                                <w:t>header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Text Box 7"/>
                        <wps:cNvSpPr txBox="1"/>
                        <wps:spPr>
                          <a:xfrm>
                            <a:off x="1124864" y="259080"/>
                            <a:ext cx="807085" cy="619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3656" w:rsidRDefault="00B33656" w:rsidP="00B33656">
                              <w:pPr>
                                <w:pStyle w:val="NormalWeb"/>
                                <w:spacing w:before="240" w:beforeAutospacing="0" w:after="240" w:afterAutospacing="0"/>
                                <w:jc w:val="center"/>
                              </w:pPr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8B528D"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vertAlign w:val="superscript"/>
                                </w:rPr>
                                <w:t>st</w:t>
                              </w:r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</w:rPr>
                                <w:br/>
                                <w:t>codon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" name="Text Box 7"/>
                        <wps:cNvSpPr txBox="1"/>
                        <wps:spPr>
                          <a:xfrm>
                            <a:off x="1697990" y="251460"/>
                            <a:ext cx="806450" cy="619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3656" w:rsidRDefault="00B33656" w:rsidP="00B33656">
                              <w:pPr>
                                <w:pStyle w:val="NormalWeb"/>
                                <w:spacing w:before="240" w:beforeAutospacing="0" w:after="240" w:afterAutospacing="0"/>
                                <w:jc w:val="center"/>
                              </w:pPr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B33656"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vertAlign w:val="superscript"/>
                                </w:rPr>
                                <w:t>nd</w:t>
                              </w:r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</w:rPr>
                                <w:br/>
                                <w:t>codon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333711DF" id="Canvas 6" o:spid="_x0000_s1026" editas="canvas" style="position:absolute;margin-left:38.95pt;margin-top:31.95pt;width:532.8pt;height:84.05pt;z-index:251525120" coordsize="67665,10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7665;height:1067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8305;width:17202;height:35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yVasIA&#10;AADaAAAADwAAAGRycy9kb3ducmV2LnhtbESPQWvCQBSE7wX/w/IEb3WjaC2pq4igCD0ZtdDbI/tM&#10;gtm3YXc1sb/eFYQeh5n5hpkvO1OLGzlfWVYwGiYgiHOrKy4UHA+b908QPiBrrC2Tgjt5WC56b3NM&#10;tW15T7csFCJC2KeooAyhSaX0eUkG/dA2xNE7W2cwROkKqR22EW5qOU6SD2mw4rhQYkPrkvJLdjUK&#10;tt3fz+Tb/YY6w30+PZlVcd62Sg363eoLRKAu/Idf7Z1WMIPnlX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JVqwgAAANoAAAAPAAAAAAAAAAAAAAAAAJgCAABkcnMvZG93&#10;bnJldi54bWxQSwUGAAAAAAQABAD1AAAAhwMAAAAA&#10;" filled="f" stroked="f" strokeweight=".5pt">
                  <v:textbox inset="0,0,0,0">
                    <w:txbxContent>
                      <w:p w:rsidR="00B33656" w:rsidRPr="00284068" w:rsidRDefault="00B33656" w:rsidP="00B33656">
                        <w:pPr>
                          <w:rPr>
                            <w:sz w:val="24"/>
                          </w:rPr>
                        </w:pPr>
                        <w:r w:rsidRPr="00284068">
                          <w:rPr>
                            <w:b/>
                            <w:color w:val="BFBFBF" w:themeColor="background1" w:themeShade="BF"/>
                            <w:sz w:val="24"/>
                          </w:rPr>
                          <w:t xml:space="preserve">0 1 0 </w:t>
                        </w:r>
                        <w:r w:rsidRPr="00284068">
                          <w:rPr>
                            <w:b/>
                            <w:sz w:val="24"/>
                          </w:rPr>
                          <w:t>1 1 0 0 1 1</w:t>
                        </w:r>
                        <w:r w:rsidR="00284068">
                          <w:rPr>
                            <w:b/>
                            <w:sz w:val="24"/>
                          </w:rPr>
                          <w:t xml:space="preserve"> </w:t>
                        </w:r>
                        <w:r w:rsidRPr="00284068">
                          <w:rPr>
                            <w:b/>
                            <w:sz w:val="24"/>
                          </w:rPr>
                          <w:t>. . .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8" o:spid="_x0000_s1029" type="#_x0000_t87" style="position:absolute;left:9625;top:1042;width:1600;height:454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/APL8A&#10;AADaAAAADwAAAGRycy9kb3ducmV2LnhtbERPTYvCMBC9L/gfwgh7W1MVRWqjqKCs4qVVeh6asS02&#10;k9LE2v33m8PCHh/vO9kOphE9da62rGA6iUAQF1bXXCq4345fKxDOI2tsLJOCH3Kw3Yw+Eoy1fXNK&#10;feZLEULYxaig8r6NpXRFRQbdxLbEgXvYzqAPsCul7vAdwk0jZ1G0lAZrDg0VtnSoqHhmL6OAVieT&#10;XvaL2/Ri+nt+uHJ2zudKfY6H3RqEp8H/i//c31pB2BquhBsgN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H8A8vwAAANoAAAAPAAAAAAAAAAAAAAAAAJgCAABkcnMvZG93bnJl&#10;di54bWxQSwUGAAAAAAQABAD1AAAAhAMAAAAA&#10;" adj="634" strokecolor="#4579b8 [3044]"/>
                <v:shape id="Left Brace 9" o:spid="_x0000_s1030" type="#_x0000_t87" style="position:absolute;left:14510;top:1157;width:1524;height:438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Rkj8AA&#10;AADaAAAADwAAAGRycy9kb3ducmV2LnhtbERP3WrCMBS+F/YO4Qi7EU07ytDOKGMoCHqxuT3AITlr&#10;i81Jl0StPr0RhF1+fP/zZW9bcSIfGscK8kkGglg703Cl4Od7PZ6CCBHZYOuYFFwowHLxNJhjadyZ&#10;v+i0j5VIIRxKVFDH2JVSBl2TxTBxHXHifp23GBP0lTQezynctvIly16lxYZTQ40dfdSkD/ujTTOc&#10;18XqbxWp+Nxei9FO53k+Vep52L+/gYjUx3/xw70xCmZwv5L8IB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iRkj8AAAADaAAAADwAAAAAAAAAAAAAAAACYAgAAZHJzL2Rvd25y&#10;ZXYueG1sUEsFBgAAAAAEAAQA9QAAAIUDAAAAAA==&#10;" adj="625" strokecolor="#4579b8 [3044]"/>
                <v:shape id="Left Brace 10" o:spid="_x0000_s1031" type="#_x0000_t87" style="position:absolute;left:19187;top:1052;width:1677;height:460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RcLcQA&#10;AADbAAAADwAAAGRycy9kb3ducmV2LnhtbESPQUsDMRCF74L/IYzgzWb1UGRtuhRBVFgPtqXY27CZ&#10;boKbyZrEdvXXOwehtxnem/e+WTRTGNSRUvaRDdzOKlDEXbSeewPbzdPNPahckC0OkcnAD2VolpcX&#10;C6xtPPE7HdelVxLCuUYDrpSx1jp3jgLmWRyJRTvEFLDImnptE54kPAz6rqrmOqBnaXA40qOj7nP9&#10;HQzs2nnap/b362189a53hf3H/tmY66tp9QCq0FTO5v/rFyv4Qi+/yAB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UXC3EAAAA2wAAAA8AAAAAAAAAAAAAAAAAmAIAAGRycy9k&#10;b3ducmV2LnhtbFBLBQYAAAAABAAEAPUAAACJAwAAAAA=&#10;" adj="656" strokecolor="#4579b8 [3044]"/>
                <v:shape id="Text Box 7" o:spid="_x0000_s1032" type="#_x0000_t202" style="position:absolute;left:6019;top:2590;width:8078;height:6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UjYcQA&#10;AADbAAAADwAAAGRycy9kb3ducmV2LnhtbESPQWvDMAyF74X9B6NBb62THcbI4oYytjLWU9MydhSx&#10;EmeN5RB7adpfXw8KvUm89z095cVkOzHS4FvHCtJlAoK4crrlRsFh/7F4AeEDssbOMSk4k4di9TDL&#10;MdPuxDsay9CIGMI+QwUmhD6T0leGLPql64mjVrvBYojr0Eg94CmG204+JcmztNhyvGCwpzdD1bH8&#10;s7HG9zaxm0ttfuwX1r40+3Hz/qvU/HFav4IINIW7+UZ/6sil8P9LH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I2HEAAAA2wAAAA8AAAAAAAAAAAAAAAAAmAIAAGRycy9k&#10;b3ducmV2LnhtbFBLBQYAAAAABAAEAPUAAACJAwAAAAA=&#10;" filled="f" stroked="f" strokeweight=".5pt">
                  <v:textbox style="mso-fit-shape-to-text:t" inset="0,0,0,0">
                    <w:txbxContent>
                      <w:p w:rsidR="00B33656" w:rsidRPr="008B528D" w:rsidRDefault="00B33656" w:rsidP="00B33656">
                        <w:pPr>
                          <w:pStyle w:val="NormalWeb"/>
                          <w:spacing w:before="240" w:beforeAutospacing="0" w:after="24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B528D">
                          <w:rPr>
                            <w:rFonts w:ascii="Verdana" w:eastAsia="Times New Roman" w:hAnsi="Verdana"/>
                            <w:bCs/>
                            <w:sz w:val="20"/>
                            <w:szCs w:val="20"/>
                          </w:rPr>
                          <w:t>3-bit</w:t>
                        </w:r>
                        <w:r w:rsidRPr="008B528D">
                          <w:rPr>
                            <w:rFonts w:ascii="Verdana" w:eastAsia="Times New Roman" w:hAnsi="Verdana"/>
                            <w:bCs/>
                            <w:sz w:val="20"/>
                            <w:szCs w:val="20"/>
                          </w:rPr>
                          <w:br/>
                          <w:t>header</w:t>
                        </w:r>
                      </w:p>
                    </w:txbxContent>
                  </v:textbox>
                </v:shape>
                <v:shape id="Text Box 7" o:spid="_x0000_s1033" type="#_x0000_t202" style="position:absolute;left:11248;top:2590;width:8071;height:6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e9FsQA&#10;AADbAAAADwAAAGRycy9kb3ducmV2LnhtbESPQWvDMAyF74X9B6NBb62zHMbI4oYytlLWU9MydhSx&#10;EmeN5RC7adpfXw8Gu0m89z095cVkOzHS4FvHCp6WCQjiyumWGwXHw8fiBYQPyBo7x6TgSh6K1cMs&#10;x0y7C+9pLEMjYgj7DBWYEPpMSl8ZsuiXrieOWu0GiyGuQyP1gJcYbjuZJsmztNhyvGCwpzdD1ak8&#10;21jja5fYza023/YTa1+aw7h5/1Fq/jitX0EEmsK/+Y/e6sil8PtLHE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HvRbEAAAA2wAAAA8AAAAAAAAAAAAAAAAAmAIAAGRycy9k&#10;b3ducmV2LnhtbFBLBQYAAAAABAAEAPUAAACJAwAAAAA=&#10;" filled="f" stroked="f" strokeweight=".5pt">
                  <v:textbox style="mso-fit-shape-to-text:t" inset="0,0,0,0">
                    <w:txbxContent>
                      <w:p w:rsidR="00B33656" w:rsidRDefault="00B33656" w:rsidP="00B33656">
                        <w:pPr>
                          <w:pStyle w:val="NormalWeb"/>
                          <w:spacing w:before="240" w:beforeAutospacing="0" w:after="240" w:afterAutospacing="0"/>
                          <w:jc w:val="center"/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>1</w:t>
                        </w:r>
                        <w:r w:rsidRPr="008B528D">
                          <w:rPr>
                            <w:rFonts w:ascii="Verdana" w:eastAsia="Times New Roman" w:hAnsi="Verdana"/>
                            <w:sz w:val="20"/>
                            <w:szCs w:val="20"/>
                            <w:vertAlign w:val="superscript"/>
                          </w:rPr>
                          <w:t>st</w:t>
                        </w: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br/>
                          <w:t>codon</w:t>
                        </w:r>
                      </w:p>
                    </w:txbxContent>
                  </v:textbox>
                </v:shape>
                <v:shape id="Text Box 7" o:spid="_x0000_s1034" type="#_x0000_t202" style="position:absolute;left:16979;top:2514;width:8065;height:6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sYjcQA&#10;AADbAAAADwAAAGRycy9kb3ducmV2LnhtbESPQWvCQBCF70L/wzKF3nRTC0VSN6GUKqKnxlJ6HLKT&#10;bDQ7G7JrjP76bkHwNsN735s3y3y0rRio941jBc+zBARx6XTDtYLv/Wq6AOEDssbWMSm4kIc8e5gs&#10;MdXuzF80FKEWMYR9igpMCF0qpS8NWfQz1xFHrXK9xRDXvpa6x3MMt62cJ8mrtNhwvGCwow9D5bE4&#10;2VjjZ5fY9bUyv3aLlS/Mflh/HpR6ehzf30AEGsPdfKM3OnIv8P9LHE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LGI3EAAAA2wAAAA8AAAAAAAAAAAAAAAAAmAIAAGRycy9k&#10;b3ducmV2LnhtbFBLBQYAAAAABAAEAPUAAACJAwAAAAA=&#10;" filled="f" stroked="f" strokeweight=".5pt">
                  <v:textbox style="mso-fit-shape-to-text:t" inset="0,0,0,0">
                    <w:txbxContent>
                      <w:p w:rsidR="00B33656" w:rsidRDefault="00B33656" w:rsidP="00B33656">
                        <w:pPr>
                          <w:pStyle w:val="NormalWeb"/>
                          <w:spacing w:before="240" w:beforeAutospacing="0" w:after="240" w:afterAutospacing="0"/>
                          <w:jc w:val="center"/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>2</w:t>
                        </w:r>
                        <w:r w:rsidRPr="00B33656">
                          <w:rPr>
                            <w:rFonts w:ascii="Verdana" w:eastAsia="Times New Roman" w:hAnsi="Verdana"/>
                            <w:sz w:val="20"/>
                            <w:szCs w:val="20"/>
                            <w:vertAlign w:val="superscript"/>
                          </w:rPr>
                          <w:t>nd</w:t>
                        </w: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br/>
                          <w:t>codon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32512">
        <w:t xml:space="preserve">Binary DNA in the nucleus </w:t>
      </w:r>
      <w:r w:rsidR="00DA299A">
        <w:t xml:space="preserve">create </w:t>
      </w:r>
      <w:r w:rsidR="004B752D">
        <w:t>proteins</w:t>
      </w:r>
      <w:r w:rsidR="00DA299A">
        <w:t xml:space="preserve"> through an intermediary –</w:t>
      </w:r>
      <w:r w:rsidR="00732512">
        <w:t xml:space="preserve"> mRNA</w:t>
      </w:r>
      <w:r w:rsidR="00761227">
        <w:t xml:space="preserve"> – </w:t>
      </w:r>
      <w:r w:rsidR="00732512">
        <w:t xml:space="preserve">strands </w:t>
      </w:r>
      <w:r w:rsidR="00DA299A">
        <w:t>of</w:t>
      </w:r>
      <w:r w:rsidR="00732512">
        <w:t xml:space="preserve"> binary messages that </w:t>
      </w:r>
      <w:r w:rsidR="00284068">
        <w:t>emerge from</w:t>
      </w:r>
      <w:r w:rsidR="00732512">
        <w:t xml:space="preserve"> the nucleus and are processed by ribosomes</w:t>
      </w:r>
      <w:r w:rsidR="00DA299A">
        <w:t>, which actually do the protein building</w:t>
      </w:r>
      <w:r w:rsidR="00732512">
        <w:t xml:space="preserve">. </w:t>
      </w:r>
      <w:r w:rsidR="00DA299A">
        <w:t xml:space="preserve">Each mRNA strand consists of a 3-bit header followed by a sequence of 3-bit sequences called codons, as </w:t>
      </w:r>
      <w:r w:rsidR="00761227">
        <w:t>illustrated here</w:t>
      </w:r>
      <w:r w:rsidR="00DA299A">
        <w:t>:</w:t>
      </w:r>
      <w:r w:rsidR="00B33656" w:rsidRPr="00B33656">
        <w:rPr>
          <w:noProof/>
        </w:rPr>
        <w:t xml:space="preserve"> </w:t>
      </w:r>
    </w:p>
    <w:p w:rsidR="00A9086B" w:rsidRDefault="00284068" w:rsidP="0007387E">
      <w:pPr>
        <w:rPr>
          <w:noProof/>
        </w:rPr>
      </w:pPr>
      <w:r>
        <w:rPr>
          <w:noProof/>
        </w:rPr>
        <w:br/>
      </w:r>
    </w:p>
    <w:p w:rsidR="00804676" w:rsidRDefault="00732512" w:rsidP="0007387E">
      <w:r>
        <w:t xml:space="preserve">The ribosomes create proteins by assembling amino acids in a sequence </w:t>
      </w:r>
      <w:r w:rsidR="00761227">
        <w:t>that matches the</w:t>
      </w:r>
      <w:r>
        <w:t xml:space="preserve"> </w:t>
      </w:r>
      <w:r w:rsidR="004B752D">
        <w:t>codon</w:t>
      </w:r>
      <w:r>
        <w:t xml:space="preserve"> sequence. </w:t>
      </w:r>
      <w:r w:rsidR="004B752D">
        <w:t>The 3-bit header was introduced as a debugging aid to help distinguish instances of mRNA strand</w:t>
      </w:r>
      <w:r w:rsidR="00965568">
        <w:t>s that are otherwise identical.</w:t>
      </w:r>
      <w:bookmarkStart w:id="0" w:name="_GoBack"/>
      <w:bookmarkEnd w:id="0"/>
      <w:r w:rsidR="004B752D">
        <w:t xml:space="preserve"> </w:t>
      </w:r>
      <w:r w:rsidR="00804676">
        <w:t xml:space="preserve">Each </w:t>
      </w:r>
      <w:r w:rsidR="004B752D">
        <w:t xml:space="preserve">3-bit </w:t>
      </w:r>
      <w:r w:rsidR="00804676">
        <w:t xml:space="preserve">codon </w:t>
      </w:r>
      <w:r w:rsidR="004B752D">
        <w:t xml:space="preserve">that follows </w:t>
      </w:r>
      <w:r w:rsidR="00804676">
        <w:t>maps to a specific amino acid</w:t>
      </w:r>
      <w:r w:rsidR="00284068">
        <w:t xml:space="preserve"> according to the</w:t>
      </w:r>
      <w:r w:rsidR="00804676">
        <w:t xml:space="preserve"> table below.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1613"/>
        <w:gridCol w:w="270"/>
        <w:gridCol w:w="900"/>
        <w:gridCol w:w="1620"/>
        <w:gridCol w:w="270"/>
        <w:gridCol w:w="900"/>
        <w:gridCol w:w="1800"/>
        <w:gridCol w:w="360"/>
        <w:gridCol w:w="900"/>
        <w:gridCol w:w="1458"/>
      </w:tblGrid>
      <w:tr w:rsidR="0056531F" w:rsidTr="00761227">
        <w:trPr>
          <w:trHeight w:val="432"/>
          <w:jc w:val="center"/>
        </w:trPr>
        <w:tc>
          <w:tcPr>
            <w:tcW w:w="925" w:type="dxa"/>
          </w:tcPr>
          <w:p w:rsidR="004B752D" w:rsidRDefault="004B752D" w:rsidP="00761227">
            <w:pPr>
              <w:spacing w:before="60" w:after="0"/>
              <w:jc w:val="center"/>
            </w:pPr>
            <w:r>
              <w:t>Codon</w:t>
            </w:r>
          </w:p>
        </w:tc>
        <w:tc>
          <w:tcPr>
            <w:tcW w:w="1613" w:type="dxa"/>
            <w:tcBorders>
              <w:right w:val="single" w:sz="4" w:space="0" w:color="auto"/>
            </w:tcBorders>
          </w:tcPr>
          <w:p w:rsidR="004B752D" w:rsidRDefault="004B752D" w:rsidP="00761227">
            <w:pPr>
              <w:spacing w:before="60" w:after="0"/>
              <w:jc w:val="center"/>
            </w:pPr>
            <w:r>
              <w:t>Amino Acid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B752D" w:rsidRDefault="004B752D" w:rsidP="00761227">
            <w:pPr>
              <w:spacing w:before="60" w:after="0"/>
              <w:jc w:val="center"/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4B752D" w:rsidRDefault="004B752D" w:rsidP="00761227">
            <w:pPr>
              <w:spacing w:before="60" w:after="0"/>
              <w:jc w:val="center"/>
            </w:pPr>
            <w:r>
              <w:t>Codon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4B752D" w:rsidRDefault="004B752D" w:rsidP="00761227">
            <w:pPr>
              <w:spacing w:before="60" w:after="0"/>
              <w:jc w:val="center"/>
            </w:pPr>
            <w:r>
              <w:t>Amino Acid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B752D" w:rsidRDefault="004B752D" w:rsidP="00761227">
            <w:pPr>
              <w:spacing w:before="60" w:after="0"/>
              <w:jc w:val="center"/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4B752D" w:rsidRDefault="004B752D" w:rsidP="00761227">
            <w:pPr>
              <w:spacing w:before="60" w:after="0"/>
              <w:jc w:val="center"/>
            </w:pPr>
            <w:r>
              <w:t>Codon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4B752D" w:rsidRDefault="004B752D" w:rsidP="00761227">
            <w:pPr>
              <w:spacing w:before="60" w:after="0"/>
              <w:jc w:val="center"/>
            </w:pPr>
            <w:r>
              <w:t>Amino Acid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B752D" w:rsidRDefault="004B752D" w:rsidP="00761227">
            <w:pPr>
              <w:spacing w:before="60" w:after="0"/>
              <w:jc w:val="center"/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4B752D" w:rsidRDefault="004B752D" w:rsidP="00761227">
            <w:pPr>
              <w:spacing w:before="60" w:after="0"/>
              <w:jc w:val="center"/>
            </w:pPr>
            <w:r>
              <w:t>Codon</w:t>
            </w:r>
          </w:p>
        </w:tc>
        <w:tc>
          <w:tcPr>
            <w:tcW w:w="1458" w:type="dxa"/>
          </w:tcPr>
          <w:p w:rsidR="004B752D" w:rsidRDefault="004B752D" w:rsidP="00761227">
            <w:pPr>
              <w:spacing w:before="60" w:after="0"/>
              <w:jc w:val="center"/>
            </w:pPr>
            <w:r>
              <w:t>Amino Acid</w:t>
            </w:r>
          </w:p>
        </w:tc>
      </w:tr>
      <w:tr w:rsidR="0056531F" w:rsidTr="00761227">
        <w:trPr>
          <w:trHeight w:val="1412"/>
          <w:jc w:val="center"/>
        </w:trPr>
        <w:tc>
          <w:tcPr>
            <w:tcW w:w="925" w:type="dxa"/>
            <w:vAlign w:val="center"/>
          </w:tcPr>
          <w:p w:rsidR="004B752D" w:rsidRDefault="004B752D" w:rsidP="00761227">
            <w:pPr>
              <w:jc w:val="center"/>
            </w:pPr>
            <w:r>
              <w:t>000</w:t>
            </w:r>
          </w:p>
        </w:tc>
        <w:tc>
          <w:tcPr>
            <w:tcW w:w="1613" w:type="dxa"/>
            <w:tcBorders>
              <w:right w:val="single" w:sz="4" w:space="0" w:color="auto"/>
            </w:tcBorders>
            <w:vAlign w:val="center"/>
          </w:tcPr>
          <w:p w:rsidR="004B752D" w:rsidRDefault="004B752D" w:rsidP="00761227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559936" behindDoc="0" locked="0" layoutInCell="1" allowOverlap="1">
                  <wp:simplePos x="0" y="0"/>
                  <wp:positionH relativeFrom="column">
                    <wp:posOffset>46990</wp:posOffset>
                  </wp:positionH>
                  <wp:positionV relativeFrom="paragraph">
                    <wp:posOffset>34290</wp:posOffset>
                  </wp:positionV>
                  <wp:extent cx="768096" cy="749808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096" cy="749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B752D" w:rsidRDefault="004B752D" w:rsidP="00761227">
            <w:pPr>
              <w:jc w:val="center"/>
            </w:pP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4B752D" w:rsidRDefault="004B752D" w:rsidP="00761227">
            <w:pPr>
              <w:jc w:val="center"/>
            </w:pPr>
            <w:r>
              <w:t>001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4B752D" w:rsidRDefault="004B752D" w:rsidP="00761227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594752" behindDoc="0" locked="0" layoutInCell="1" allowOverlap="1">
                  <wp:simplePos x="0" y="0"/>
                  <wp:positionH relativeFrom="column">
                    <wp:posOffset>222250</wp:posOffset>
                  </wp:positionH>
                  <wp:positionV relativeFrom="paragraph">
                    <wp:posOffset>-299085</wp:posOffset>
                  </wp:positionV>
                  <wp:extent cx="374650" cy="960120"/>
                  <wp:effectExtent l="0" t="6985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374650" cy="96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B752D" w:rsidRDefault="004B752D" w:rsidP="00761227">
            <w:pPr>
              <w:jc w:val="center"/>
            </w:pP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4B752D" w:rsidRDefault="004B752D" w:rsidP="00761227">
            <w:pPr>
              <w:jc w:val="center"/>
            </w:pPr>
            <w:r>
              <w:t>010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:rsidR="004B752D" w:rsidRDefault="004B752D" w:rsidP="00761227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29568" behindDoc="0" locked="0" layoutInCell="1" allowOverlap="1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19050</wp:posOffset>
                  </wp:positionV>
                  <wp:extent cx="594360" cy="832104"/>
                  <wp:effectExtent l="0" t="0" r="0" b="635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83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B752D" w:rsidRDefault="004B752D" w:rsidP="00761227">
            <w:pPr>
              <w:jc w:val="center"/>
              <w:rPr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4B752D" w:rsidRDefault="004B752D" w:rsidP="00761227">
            <w:pPr>
              <w:jc w:val="center"/>
              <w:rPr>
                <w:noProof/>
              </w:rPr>
            </w:pPr>
            <w:r>
              <w:rPr>
                <w:noProof/>
              </w:rPr>
              <w:t>011</w:t>
            </w:r>
          </w:p>
        </w:tc>
        <w:tc>
          <w:tcPr>
            <w:tcW w:w="1458" w:type="dxa"/>
            <w:vAlign w:val="center"/>
          </w:tcPr>
          <w:p w:rsidR="004B752D" w:rsidRDefault="004B752D" w:rsidP="0076122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32385</wp:posOffset>
                  </wp:positionV>
                  <wp:extent cx="594020" cy="834390"/>
                  <wp:effectExtent l="0" t="0" r="0" b="381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874"/>
                          <a:stretch/>
                        </pic:blipFill>
                        <pic:spPr bwMode="auto">
                          <a:xfrm rot="10800000">
                            <a:off x="0" y="0"/>
                            <a:ext cx="594360" cy="834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6531F" w:rsidTr="00761227">
        <w:trPr>
          <w:trHeight w:val="1619"/>
          <w:jc w:val="center"/>
        </w:trPr>
        <w:tc>
          <w:tcPr>
            <w:tcW w:w="925" w:type="dxa"/>
            <w:vAlign w:val="center"/>
          </w:tcPr>
          <w:p w:rsidR="004B752D" w:rsidRDefault="004B752D" w:rsidP="00761227">
            <w:pPr>
              <w:jc w:val="center"/>
            </w:pPr>
            <w:r>
              <w:t>100</w:t>
            </w:r>
          </w:p>
        </w:tc>
        <w:tc>
          <w:tcPr>
            <w:tcW w:w="1613" w:type="dxa"/>
            <w:tcBorders>
              <w:right w:val="single" w:sz="4" w:space="0" w:color="auto"/>
            </w:tcBorders>
            <w:vAlign w:val="center"/>
          </w:tcPr>
          <w:p w:rsidR="004B752D" w:rsidRDefault="004B752D" w:rsidP="0076122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6128" behindDoc="0" locked="0" layoutInCell="1" allowOverlap="1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-81280</wp:posOffset>
                  </wp:positionV>
                  <wp:extent cx="932180" cy="749300"/>
                  <wp:effectExtent l="0" t="0" r="127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180" cy="74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B752D" w:rsidRDefault="004B752D" w:rsidP="00761227">
            <w:pPr>
              <w:jc w:val="center"/>
            </w:pP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4B752D" w:rsidRDefault="004B752D" w:rsidP="00761227">
            <w:pPr>
              <w:jc w:val="center"/>
            </w:pPr>
            <w:r>
              <w:t>101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4B752D" w:rsidRDefault="00381918" w:rsidP="0076122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27872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11430</wp:posOffset>
                  </wp:positionV>
                  <wp:extent cx="841248" cy="969264"/>
                  <wp:effectExtent l="0" t="0" r="0" b="254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248" cy="96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B752D" w:rsidRDefault="004B752D" w:rsidP="00761227">
            <w:pPr>
              <w:jc w:val="center"/>
            </w:pP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4B752D" w:rsidRDefault="004B752D" w:rsidP="00761227">
            <w:pPr>
              <w:jc w:val="center"/>
            </w:pPr>
            <w:r>
              <w:t>110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:rsidR="004B752D" w:rsidRDefault="00381918" w:rsidP="0076122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89312" behindDoc="0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14766</wp:posOffset>
                  </wp:positionV>
                  <wp:extent cx="1023152" cy="982980"/>
                  <wp:effectExtent l="0" t="0" r="5715" b="762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204" b="5374"/>
                          <a:stretch/>
                        </pic:blipFill>
                        <pic:spPr bwMode="auto">
                          <a:xfrm>
                            <a:off x="0" y="0"/>
                            <a:ext cx="1023152" cy="982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B752D" w:rsidRDefault="004B752D" w:rsidP="00761227">
            <w:pPr>
              <w:jc w:val="center"/>
              <w:rPr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4B752D" w:rsidRDefault="004B752D" w:rsidP="00761227">
            <w:pPr>
              <w:jc w:val="center"/>
              <w:rPr>
                <w:noProof/>
              </w:rPr>
            </w:pPr>
            <w:r>
              <w:rPr>
                <w:noProof/>
              </w:rPr>
              <w:t>111</w:t>
            </w:r>
          </w:p>
        </w:tc>
        <w:tc>
          <w:tcPr>
            <w:tcW w:w="1458" w:type="dxa"/>
            <w:vAlign w:val="center"/>
          </w:tcPr>
          <w:p w:rsidR="004B752D" w:rsidRDefault="00381918" w:rsidP="0076122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58592" behindDoc="0" locked="0" layoutInCell="1" allowOverlap="1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175260</wp:posOffset>
                  </wp:positionV>
                  <wp:extent cx="594360" cy="264795"/>
                  <wp:effectExtent l="0" t="6668" r="8573" b="8572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94360" cy="26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04676" w:rsidRDefault="003512C3" w:rsidP="0007387E">
      <w:r>
        <w:t xml:space="preserve">The protein is </w:t>
      </w:r>
      <w:r w:rsidRPr="00F94A2A">
        <w:t xml:space="preserve">assembled </w:t>
      </w:r>
      <w:r w:rsidR="00F94A2A" w:rsidRPr="00F94A2A">
        <w:t>starting with the 1</w:t>
      </w:r>
      <w:r w:rsidR="00F94A2A" w:rsidRPr="00F94A2A">
        <w:rPr>
          <w:vertAlign w:val="superscript"/>
        </w:rPr>
        <w:t>st</w:t>
      </w:r>
      <w:r w:rsidR="00F94A2A" w:rsidRPr="00F94A2A">
        <w:t xml:space="preserve"> codon</w:t>
      </w:r>
      <w:r w:rsidRPr="00F94A2A">
        <w:t>.</w:t>
      </w:r>
      <w:r>
        <w:t xml:space="preserve"> As each new amino acid joins the assembled chain of acids, it binds to its </w:t>
      </w:r>
      <w:r w:rsidRPr="00BA79E4">
        <w:rPr>
          <w:i/>
        </w:rPr>
        <w:t>nearest neighbor</w:t>
      </w:r>
      <w:r>
        <w:t xml:space="preserve"> by attaching its colored bind point with a similar color bind point with a compatible (meshing) pattern. Amino acids can rotate in space but </w:t>
      </w:r>
      <w:r w:rsidR="00BA79E4" w:rsidRPr="00BA79E4">
        <w:rPr>
          <w:i/>
        </w:rPr>
        <w:t>must</w:t>
      </w:r>
      <w:r>
        <w:t xml:space="preserve"> </w:t>
      </w:r>
      <w:r w:rsidRPr="003512C3">
        <w:rPr>
          <w:i/>
        </w:rPr>
        <w:t>not</w:t>
      </w:r>
      <w:r>
        <w:t xml:space="preserve"> be flipped.</w:t>
      </w:r>
    </w:p>
    <w:p w:rsidR="004B752D" w:rsidRDefault="003512C3" w:rsidP="004B752D">
      <w:r>
        <w:rPr>
          <w:noProof/>
        </w:rPr>
        <mc:AlternateContent>
          <mc:Choice Requires="wpc">
            <w:drawing>
              <wp:anchor distT="0" distB="0" distL="114300" distR="114300" simplePos="0" relativeHeight="251790336" behindDoc="0" locked="0" layoutInCell="1" allowOverlap="1" wp14:anchorId="14B588F0" wp14:editId="13532CF7">
                <wp:simplePos x="0" y="0"/>
                <wp:positionH relativeFrom="column">
                  <wp:posOffset>0</wp:posOffset>
                </wp:positionH>
                <wp:positionV relativeFrom="paragraph">
                  <wp:posOffset>364007</wp:posOffset>
                </wp:positionV>
                <wp:extent cx="6666230" cy="1634338"/>
                <wp:effectExtent l="0" t="0" r="0" b="0"/>
                <wp:wrapNone/>
                <wp:docPr id="19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Text Box 7"/>
                        <wps:cNvSpPr txBox="1"/>
                        <wps:spPr>
                          <a:xfrm rot="442769">
                            <a:off x="2055465" y="371934"/>
                            <a:ext cx="981710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2C3" w:rsidRPr="00D55371" w:rsidRDefault="00BA79E4" w:rsidP="003512C3">
                              <w:pPr>
                                <w:pStyle w:val="NormalWeb"/>
                                <w:spacing w:before="240" w:beforeAutospacing="0" w:after="240" w:afterAutospacing="0"/>
                              </w:pP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BFBFBF"/>
                                </w:rPr>
                                <w:t>100</w:t>
                              </w:r>
                              <w:r w:rsidR="00D55371"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>011100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CanUp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7"/>
                        <wps:cNvSpPr txBox="1"/>
                        <wps:spPr>
                          <a:xfrm rot="579854">
                            <a:off x="273482" y="417590"/>
                            <a:ext cx="1306830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2C3" w:rsidRPr="00D55371" w:rsidRDefault="00BA79E4" w:rsidP="003512C3">
                              <w:pPr>
                                <w:pStyle w:val="NormalWeb"/>
                                <w:spacing w:before="240" w:beforeAutospacing="0" w:after="240" w:afterAutospacing="0"/>
                              </w:pP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BFBFBF"/>
                                </w:rPr>
                                <w:t>011</w:t>
                              </w:r>
                              <w:r w:rsidR="00D55371"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>011111011</w:t>
                              </w:r>
                              <w:r w:rsidR="003512C3"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Wave1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7"/>
                        <wps:cNvSpPr txBox="1"/>
                        <wps:spPr>
                          <a:xfrm rot="20759720">
                            <a:off x="5173775" y="303094"/>
                            <a:ext cx="981710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2C3" w:rsidRPr="00D55371" w:rsidRDefault="00BA79E4" w:rsidP="003512C3">
                              <w:pPr>
                                <w:pStyle w:val="NormalWeb"/>
                                <w:spacing w:before="240" w:beforeAutospacing="0" w:after="240" w:afterAutospacing="0"/>
                              </w:pP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BFBFBF"/>
                                </w:rPr>
                                <w:t>0</w:t>
                              </w:r>
                              <w:r w:rsidR="00745C90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BFBFBF"/>
                                </w:rPr>
                                <w:t>0</w:t>
                              </w: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BFBFBF"/>
                                </w:rPr>
                                <w:t>0</w:t>
                              </w: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>000000</w:t>
                              </w:r>
                              <w:r w:rsidR="003512C3"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1" vert="horz" wrap="none" lIns="0" tIns="0" rIns="0" bIns="0" numCol="1" spcCol="0" rtlCol="0" fromWordArt="0" anchor="t" anchorCtr="0" forceAA="0" compatLnSpc="1">
                          <a:prstTxWarp prst="textWave1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7"/>
                        <wps:cNvSpPr txBox="1"/>
                        <wps:spPr>
                          <a:xfrm rot="20069722">
                            <a:off x="3003886" y="853660"/>
                            <a:ext cx="1306830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2C3" w:rsidRPr="00D55371" w:rsidRDefault="00BA79E4" w:rsidP="003512C3">
                              <w:pPr>
                                <w:pStyle w:val="NormalWeb"/>
                                <w:spacing w:before="240" w:beforeAutospacing="0" w:after="240" w:afterAutospacing="0"/>
                              </w:pP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BFBFBF"/>
                                </w:rPr>
                                <w:t>010</w:t>
                              </w: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>001101001</w:t>
                              </w:r>
                              <w:r w:rsidR="003512C3"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CanUp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7"/>
                        <wps:cNvSpPr txBox="1"/>
                        <wps:spPr>
                          <a:xfrm rot="442272">
                            <a:off x="4801096" y="1095429"/>
                            <a:ext cx="1631950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2C3" w:rsidRPr="00D55371" w:rsidRDefault="003512C3" w:rsidP="003512C3">
                              <w:pPr>
                                <w:pStyle w:val="NormalWeb"/>
                                <w:spacing w:before="240" w:beforeAutospacing="0" w:after="240" w:afterAutospacing="0"/>
                              </w:pP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BFBFBF"/>
                                </w:rPr>
                                <w:t>0</w:t>
                              </w:r>
                              <w:r w:rsidR="00BA79E4"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BFBFBF"/>
                                </w:rPr>
                                <w:t>01</w:t>
                              </w: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 xml:space="preserve">000000000000 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Wave4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7"/>
                        <wps:cNvSpPr txBox="1"/>
                        <wps:spPr>
                          <a:xfrm rot="21349909">
                            <a:off x="857443" y="1082799"/>
                            <a:ext cx="981710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79E4" w:rsidRPr="00D55371" w:rsidRDefault="00BA79E4" w:rsidP="00BA79E4">
                              <w:pPr>
                                <w:pStyle w:val="NormalWeb"/>
                                <w:spacing w:before="240" w:beforeAutospacing="0" w:after="240" w:afterAutospacing="0"/>
                              </w:pP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BFBFBF"/>
                                </w:rPr>
                                <w:t>101</w:t>
                              </w:r>
                              <w:r w:rsidR="00D55371"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>001011</w:t>
                              </w: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1" vert="horz" wrap="none" lIns="0" tIns="0" rIns="0" bIns="0" numCol="1" spcCol="0" rtlCol="0" fromWordArt="0" anchor="t" anchorCtr="0" forceAA="0" compatLnSpc="1">
                          <a:prstTxWarp prst="textWave1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B588F0" id="Canvas 19" o:spid="_x0000_s1035" editas="canvas" style="position:absolute;margin-left:0;margin-top:28.65pt;width:524.9pt;height:128.7pt;z-index:251790336;mso-width-relative:margin;mso-height-relative:margin" coordsize="66662,16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">
                <v:shape id="_x0000_s1036" type="#_x0000_t75" style="position:absolute;width:66662;height:16338;visibility:visible;mso-wrap-style:square">
                  <v:fill o:detectmouseclick="t"/>
                  <v:path o:connecttype="none"/>
                </v:shape>
                <v:shape id="Text Box 7" o:spid="_x0000_s1037" type="#_x0000_t202" style="position:absolute;left:20554;top:3719;width:9817;height:3505;rotation:483622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S+8sAA&#10;AADbAAAADwAAAGRycy9kb3ducmV2LnhtbERPu2rDMBTdC/0HcQtdSiLFQzFulGD6wkuGOKHzxbqx&#10;3VhXRlJi9++joZDxcN7r7WwHcSUfescaVksFgrhxpudWw/HwtchBhIhscHBMGv4owHbz+LDGwriJ&#10;93StYytSCIcCNXQxjoWUoenIYli6kThxJ+ctxgR9K43HKYXbQWZKvUqLPaeGDkd676g51xerYZcP&#10;n74Ms1Pli/3++f2ozqqptH5+mss3EJHmeBf/uyujIUvr05f0A+Tm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GS+8sAAAADbAAAADwAAAAAAAAAAAAAAAACYAgAAZHJzL2Rvd25y&#10;ZXYueG1sUEsFBgAAAAAEAAQA9QAAAIUDAAAAAA==&#10;" filled="f" stroked="f" strokeweight=".5pt">
                  <v:textbox inset="0,0,0,0">
                    <w:txbxContent>
                      <w:p w:rsidR="003512C3" w:rsidRPr="00D55371" w:rsidRDefault="00BA79E4" w:rsidP="003512C3">
                        <w:pPr>
                          <w:pStyle w:val="NormalWeb"/>
                          <w:spacing w:before="240" w:beforeAutospacing="0" w:after="240" w:afterAutospacing="0"/>
                        </w:pP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  <w:color w:val="BFBFBF"/>
                          </w:rPr>
                          <w:t>100</w:t>
                        </w:r>
                        <w:r w:rsidR="00D55371"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>011100</w:t>
                        </w:r>
                      </w:p>
                    </w:txbxContent>
                  </v:textbox>
                </v:shape>
                <v:shape id="Text Box 7" o:spid="_x0000_s1038" type="#_x0000_t202" style="position:absolute;left:2734;top:4175;width:13069;height:3506;rotation:633355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IFt8UA&#10;AADbAAAADwAAAGRycy9kb3ducmV2LnhtbESPT2vCQBTE70K/w/IK3nTjH6ykrlIU0YNim7T3R/Y1&#10;SZt9G7Ibjd/eFQSPw8z8hlmsOlOJMzWutKxgNIxAEGdWl5wr+E63gzkI55E1VpZJwZUcrJYvvQXG&#10;2l74i86Jz0WAsItRQeF9HUvpsoIMuqGtiYP3axuDPsgml7rBS4CbSo6jaCYNlhwWCqxpXVD2n7RG&#10;wef25/CWJtnc7I7XU7tp0+mk+1Oq/9p9vIPw1Pln+NHeawXjEdy/hB8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AgW3xQAAANsAAAAPAAAAAAAAAAAAAAAAAJgCAABkcnMv&#10;ZG93bnJldi54bWxQSwUGAAAAAAQABAD1AAAAigMAAAAA&#10;" filled="f" stroked="f" strokeweight=".5pt">
                  <v:textbox inset="0,0,0,0">
                    <w:txbxContent>
                      <w:p w:rsidR="003512C3" w:rsidRPr="00D55371" w:rsidRDefault="00BA79E4" w:rsidP="003512C3">
                        <w:pPr>
                          <w:pStyle w:val="NormalWeb"/>
                          <w:spacing w:before="240" w:beforeAutospacing="0" w:after="240" w:afterAutospacing="0"/>
                        </w:pP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  <w:color w:val="BFBFBF"/>
                          </w:rPr>
                          <w:t>011</w:t>
                        </w:r>
                        <w:r w:rsidR="00D55371"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>011111011</w:t>
                        </w:r>
                        <w:r w:rsidR="003512C3"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" o:spid="_x0000_s1039" type="#_x0000_t202" style="position:absolute;left:51737;top:3030;width:9817;height:3506;rotation:-917810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XKzsQA&#10;AADbAAAADwAAAGRycy9kb3ducmV2LnhtbESPQWsCMRSE74L/ITyht5o1h1JWo9iCqO2pKoq35+a5&#10;u5i8rJtUt/++KRQ8DjPzDTOZdc6KG7Wh9qxhNMxAEBfe1Fxq2G0Xz68gQkQ2aD2Thh8KMJv2exPM&#10;jb/zF902sRQJwiFHDVWMTS5lKCpyGIa+IU7e2bcOY5JtKU2L9wR3Vqose5EOa04LFTb0XlFx2Xw7&#10;DUu1xuvb6fO0wsXl43iwyobjXuunQTcfg4jUxUf4v70yGpSCvy/pB8j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Vys7EAAAA2wAAAA8AAAAAAAAAAAAAAAAAmAIAAGRycy9k&#10;b3ducmV2LnhtbFBLBQYAAAAABAAEAPUAAACJAwAAAAA=&#10;" filled="f" stroked="f" strokeweight=".5pt">
                  <v:textbox inset="0,0,0,0">
                    <w:txbxContent>
                      <w:p w:rsidR="003512C3" w:rsidRPr="00D55371" w:rsidRDefault="00BA79E4" w:rsidP="003512C3">
                        <w:pPr>
                          <w:pStyle w:val="NormalWeb"/>
                          <w:spacing w:before="240" w:beforeAutospacing="0" w:after="240" w:afterAutospacing="0"/>
                        </w:pP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  <w:color w:val="BFBFBF"/>
                          </w:rPr>
                          <w:t>0</w:t>
                        </w:r>
                        <w:r w:rsidR="00745C90">
                          <w:rPr>
                            <w:rFonts w:ascii="Verdana" w:eastAsia="Times New Roman" w:hAnsi="Verdana"/>
                            <w:b/>
                            <w:bCs/>
                            <w:color w:val="BFBFBF"/>
                          </w:rPr>
                          <w:t>0</w:t>
                        </w: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  <w:color w:val="BFBFBF"/>
                          </w:rPr>
                          <w:t>0</w:t>
                        </w: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>000000</w:t>
                        </w:r>
                        <w:r w:rsidR="003512C3"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" o:spid="_x0000_s1040" type="#_x0000_t202" style="position:absolute;left:30038;top:8536;width:13069;height:3505;rotation:-1671472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DmWMMA&#10;AADbAAAADwAAAGRycy9kb3ducmV2LnhtbESPQWvCQBSE7wX/w/KE3uqmVkobXUUUQb0lLYi3R/aZ&#10;Dc2+jdnVxH/vCgWPw8x8w8wWva3FlVpfOVbwPkpAEBdOV1wq+P3ZvH2B8AFZY+2YFNzIw2I+eJlh&#10;ql3HGV3zUIoIYZ+iAhNCk0rpC0MW/cg1xNE7udZiiLItpW6xi3Bby3GSfEqLFccFgw2tDBV/+cUq&#10;KE/L5JZlE7vB43lt8v1h990dlHod9sspiEB9eIb/21utYPwBjy/xB8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DmWMMAAADbAAAADwAAAAAAAAAAAAAAAACYAgAAZHJzL2Rv&#10;d25yZXYueG1sUEsFBgAAAAAEAAQA9QAAAIgDAAAAAA==&#10;" filled="f" stroked="f" strokeweight=".5pt">
                  <v:textbox inset="0,0,0,0">
                    <w:txbxContent>
                      <w:p w:rsidR="003512C3" w:rsidRPr="00D55371" w:rsidRDefault="00BA79E4" w:rsidP="003512C3">
                        <w:pPr>
                          <w:pStyle w:val="NormalWeb"/>
                          <w:spacing w:before="240" w:beforeAutospacing="0" w:after="240" w:afterAutospacing="0"/>
                        </w:pP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  <w:color w:val="BFBFBF"/>
                          </w:rPr>
                          <w:t>010</w:t>
                        </w: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>001101001</w:t>
                        </w:r>
                        <w:r w:rsidR="003512C3"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" o:spid="_x0000_s1041" type="#_x0000_t202" style="position:absolute;left:48010;top:10954;width:16320;height:3505;rotation:483079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8KpMUA&#10;AADbAAAADwAAAGRycy9kb3ducmV2LnhtbESPQWvCQBSE74X+h+UJvUjdKKFIdBWxKD2IxdiD3h7Z&#10;ZzaYfRuyq8b++q4g9DjMzDfMdN7ZWlyp9ZVjBcNBAoK4cLriUsHPfvU+BuEDssbaMSm4k4f57PVl&#10;ipl2N97RNQ+liBD2GSowITSZlL4wZNEPXEMcvZNrLYYo21LqFm8Rbms5SpIPabHiuGCwoaWh4pxf&#10;rIJkfTwtv7H83G7S9eqQ+l/T93ul3nrdYgIiUBf+w8/2l1YwSuHxJf4A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HwqkxQAAANsAAAAPAAAAAAAAAAAAAAAAAJgCAABkcnMv&#10;ZG93bnJldi54bWxQSwUGAAAAAAQABAD1AAAAigMAAAAA&#10;" filled="f" stroked="f" strokeweight=".5pt">
                  <v:textbox inset="0,0,0,0">
                    <w:txbxContent>
                      <w:p w:rsidR="003512C3" w:rsidRPr="00D55371" w:rsidRDefault="003512C3" w:rsidP="003512C3">
                        <w:pPr>
                          <w:pStyle w:val="NormalWeb"/>
                          <w:spacing w:before="240" w:beforeAutospacing="0" w:after="240" w:afterAutospacing="0"/>
                        </w:pP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  <w:color w:val="BFBFBF"/>
                          </w:rPr>
                          <w:t>0</w:t>
                        </w:r>
                        <w:r w:rsidR="00BA79E4" w:rsidRPr="00D55371">
                          <w:rPr>
                            <w:rFonts w:ascii="Verdana" w:eastAsia="Times New Roman" w:hAnsi="Verdana"/>
                            <w:b/>
                            <w:bCs/>
                            <w:color w:val="BFBFBF"/>
                          </w:rPr>
                          <w:t>01</w:t>
                        </w: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 xml:space="preserve">000000000000 </w:t>
                        </w:r>
                      </w:p>
                    </w:txbxContent>
                  </v:textbox>
                </v:shape>
                <v:shape id="Text Box 7" o:spid="_x0000_s1042" type="#_x0000_t202" style="position:absolute;left:8574;top:10827;width:9817;height:3506;rotation:-273166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AWicQA&#10;AADbAAAADwAAAGRycy9kb3ducmV2LnhtbESPQWvCQBSE74L/YXlCb7qp1iLRVUSwCF6qKfb6yD6z&#10;qdm3MbvR9N93BaHHYWa+YRarzlbiRo0vHSt4HSUgiHOnSy4UfGXb4QyED8gaK8ek4Jc8rJb93gJT&#10;7e58oNsxFCJC2KeowIRQp1L63JBFP3I1cfTOrrEYomwKqRu8R7it5DhJ3qXFkuOCwZo2hvLLsbUK&#10;suzTtD/7j1l7uEzC5PQ2PV2/a6VeBt16DiJQF/7Dz/ZOKxhP4fEl/gC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gFonEAAAA2wAAAA8AAAAAAAAAAAAAAAAAmAIAAGRycy9k&#10;b3ducmV2LnhtbFBLBQYAAAAABAAEAPUAAACJAwAAAAA=&#10;" filled="f" stroked="f" strokeweight=".5pt">
                  <v:textbox inset="0,0,0,0">
                    <w:txbxContent>
                      <w:p w:rsidR="00BA79E4" w:rsidRPr="00D55371" w:rsidRDefault="00BA79E4" w:rsidP="00BA79E4">
                        <w:pPr>
                          <w:pStyle w:val="NormalWeb"/>
                          <w:spacing w:before="240" w:beforeAutospacing="0" w:after="240" w:afterAutospacing="0"/>
                        </w:pP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  <w:color w:val="BFBFBF"/>
                          </w:rPr>
                          <w:t>101</w:t>
                        </w:r>
                        <w:r w:rsidR="00D55371"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>001011</w:t>
                        </w: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B752D">
        <w:t xml:space="preserve">Curious investigators have isolated a gene that produces </w:t>
      </w:r>
      <w:r>
        <w:t xml:space="preserve">the following </w:t>
      </w:r>
      <w:r w:rsidR="00761227">
        <w:t>six</w:t>
      </w:r>
      <w:r w:rsidR="004B752D">
        <w:t xml:space="preserve"> mRNA strands</w:t>
      </w:r>
      <w:r>
        <w:t xml:space="preserve"> (not in any particular order)</w:t>
      </w:r>
      <w:r w:rsidR="004B752D">
        <w:t xml:space="preserve"> that create proteins that appear to have no useful function. Could this be an Easter </w:t>
      </w:r>
      <w:proofErr w:type="gramStart"/>
      <w:r w:rsidR="004B752D">
        <w:t>Egg</w:t>
      </w:r>
      <w:proofErr w:type="gramEnd"/>
      <w:r w:rsidR="004B752D">
        <w:t>, and if so what person</w:t>
      </w:r>
      <w:r w:rsidR="00F94A2A">
        <w:t>’s name</w:t>
      </w:r>
      <w:r w:rsidR="004B752D">
        <w:t xml:space="preserve"> does it encode?</w:t>
      </w:r>
    </w:p>
    <w:p w:rsidR="004B752D" w:rsidRDefault="004B752D" w:rsidP="0007387E"/>
    <w:sectPr w:rsidR="004B752D" w:rsidSect="003D318D"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1B6" w:rsidRDefault="004571B6" w:rsidP="0007387E">
      <w:r>
        <w:separator/>
      </w:r>
    </w:p>
  </w:endnote>
  <w:endnote w:type="continuationSeparator" w:id="0">
    <w:p w:rsidR="004571B6" w:rsidRDefault="004571B6" w:rsidP="00073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8-Bit Madness">
    <w:altName w:val="Courier New"/>
    <w:panose1 w:val="00000400000000000000"/>
    <w:charset w:val="00"/>
    <w:family w:val="auto"/>
    <w:pitch w:val="variable"/>
    <w:sig w:usb0="80000801" w:usb1="00000000" w:usb2="00000000" w:usb3="00000000" w:csb0="0000002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66A" w:rsidRPr="00A0166A" w:rsidRDefault="00AC3441" w:rsidP="0007387E">
    <w:pPr>
      <w:pStyle w:val="Footer"/>
      <w:rPr>
        <w:szCs w:val="20"/>
      </w:rPr>
    </w:pPr>
    <w:r w:rsidRPr="00A0166A">
      <w:rPr>
        <w:szCs w:val="20"/>
      </w:rPr>
      <w:t>©</w:t>
    </w:r>
    <w:r>
      <w:rPr>
        <w:szCs w:val="20"/>
      </w:rPr>
      <w:t>201</w:t>
    </w:r>
    <w:r w:rsidR="003F2BBD">
      <w:rPr>
        <w:szCs w:val="20"/>
      </w:rPr>
      <w:t>5</w:t>
    </w:r>
    <w:r w:rsidRPr="00A0166A">
      <w:rPr>
        <w:szCs w:val="20"/>
      </w:rPr>
      <w:t xml:space="preserve"> </w:t>
    </w:r>
    <w:fldSimple w:instr=" AUTHOR  \* Caps  \* MERGEFORMAT ">
      <w:r w:rsidR="00A35B24" w:rsidRPr="00A35B24">
        <w:rPr>
          <w:noProof/>
          <w:szCs w:val="20"/>
        </w:rPr>
        <w:t>Joseph</w:t>
      </w:r>
      <w:r w:rsidR="00A35B24">
        <w:rPr>
          <w:noProof/>
        </w:rPr>
        <w:t xml:space="preserve"> Joy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1B6" w:rsidRDefault="004571B6" w:rsidP="0007387E">
      <w:r>
        <w:separator/>
      </w:r>
    </w:p>
  </w:footnote>
  <w:footnote w:type="continuationSeparator" w:id="0">
    <w:p w:rsidR="004571B6" w:rsidRDefault="004571B6" w:rsidP="00073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B24"/>
    <w:rsid w:val="0006617B"/>
    <w:rsid w:val="0007387E"/>
    <w:rsid w:val="001108C7"/>
    <w:rsid w:val="0011272B"/>
    <w:rsid w:val="00165575"/>
    <w:rsid w:val="001C0696"/>
    <w:rsid w:val="001D5C31"/>
    <w:rsid w:val="00210AC8"/>
    <w:rsid w:val="00212C26"/>
    <w:rsid w:val="00284068"/>
    <w:rsid w:val="002A5DCD"/>
    <w:rsid w:val="00301654"/>
    <w:rsid w:val="00315EC6"/>
    <w:rsid w:val="003245D6"/>
    <w:rsid w:val="003512C3"/>
    <w:rsid w:val="00381918"/>
    <w:rsid w:val="003D03E0"/>
    <w:rsid w:val="003D318D"/>
    <w:rsid w:val="003D5B42"/>
    <w:rsid w:val="003E0382"/>
    <w:rsid w:val="003F2BBD"/>
    <w:rsid w:val="004002E8"/>
    <w:rsid w:val="004571B6"/>
    <w:rsid w:val="0047659E"/>
    <w:rsid w:val="004B752D"/>
    <w:rsid w:val="004C6B34"/>
    <w:rsid w:val="004E0DC3"/>
    <w:rsid w:val="00500EF7"/>
    <w:rsid w:val="00541908"/>
    <w:rsid w:val="0056531F"/>
    <w:rsid w:val="00575162"/>
    <w:rsid w:val="005F5506"/>
    <w:rsid w:val="00617463"/>
    <w:rsid w:val="006705D2"/>
    <w:rsid w:val="006D06F0"/>
    <w:rsid w:val="007126EA"/>
    <w:rsid w:val="00732512"/>
    <w:rsid w:val="00745C90"/>
    <w:rsid w:val="00761227"/>
    <w:rsid w:val="00764C0B"/>
    <w:rsid w:val="00804676"/>
    <w:rsid w:val="0087066F"/>
    <w:rsid w:val="00887ADF"/>
    <w:rsid w:val="008B528D"/>
    <w:rsid w:val="00940AA6"/>
    <w:rsid w:val="00965568"/>
    <w:rsid w:val="009B0FE7"/>
    <w:rsid w:val="009D7C62"/>
    <w:rsid w:val="00A35B24"/>
    <w:rsid w:val="00A62BE1"/>
    <w:rsid w:val="00A9086B"/>
    <w:rsid w:val="00AC3441"/>
    <w:rsid w:val="00AD37B9"/>
    <w:rsid w:val="00B33656"/>
    <w:rsid w:val="00B47AC5"/>
    <w:rsid w:val="00B528C1"/>
    <w:rsid w:val="00BA79E4"/>
    <w:rsid w:val="00C0652F"/>
    <w:rsid w:val="00CE65E2"/>
    <w:rsid w:val="00D55371"/>
    <w:rsid w:val="00DA299A"/>
    <w:rsid w:val="00E2582C"/>
    <w:rsid w:val="00E33F2A"/>
    <w:rsid w:val="00EC6A3D"/>
    <w:rsid w:val="00F9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4FDE118-E63E-49DF-8EF6-094FBC70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87E"/>
    <w:pPr>
      <w:spacing w:before="240" w:after="24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25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82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5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82C"/>
    <w:rPr>
      <w:rFonts w:ascii="Verdana" w:eastAsia="Times New Roman" w:hAnsi="Verdan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33F2A"/>
    <w:pPr>
      <w:spacing w:before="0" w:after="480"/>
    </w:pPr>
    <w:rPr>
      <w:rFonts w:ascii="8-Bit Madness" w:hAnsi="8-Bit Madness" w:cs="8-Bit Madness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F2A"/>
    <w:rPr>
      <w:rFonts w:ascii="8-Bit Madness" w:eastAsia="Times New Roman" w:hAnsi="8-Bit Madness" w:cs="8-Bit Madness"/>
      <w:sz w:val="72"/>
      <w:szCs w:val="56"/>
    </w:rPr>
  </w:style>
  <w:style w:type="paragraph" w:customStyle="1" w:styleId="Monospace">
    <w:name w:val="Monospace"/>
    <w:basedOn w:val="Normal"/>
    <w:qFormat/>
    <w:rsid w:val="0007387E"/>
    <w:rPr>
      <w:rFonts w:ascii="Lucida Console" w:hAnsi="Lucida Console"/>
    </w:rPr>
  </w:style>
  <w:style w:type="table" w:styleId="TableGrid">
    <w:name w:val="Table Grid"/>
    <w:basedOn w:val="TableNormal"/>
    <w:uiPriority w:val="59"/>
    <w:rsid w:val="00804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A299A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KUMBH\Projects\fam\Puzzle%20Safari\PS15\Safari15Puzz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A1217880CB14A8691992D0B3271C6" ma:contentTypeVersion="" ma:contentTypeDescription="Create a new document." ma:contentTypeScope="" ma:versionID="2bfd679a4c1e74531ed48be3cc85e345">
  <xsd:schema xmlns:xsd="http://www.w3.org/2001/XMLSchema" xmlns:xs="http://www.w3.org/2001/XMLSchema" xmlns:p="http://schemas.microsoft.com/office/2006/metadata/properties" xmlns:ns2="ab7c3dc6-0676-4ca2-bfa7-a8261f241e82" targetNamespace="http://schemas.microsoft.com/office/2006/metadata/properties" ma:root="true" ma:fieldsID="d050e2611cf1ac6e67b0064d6cab8014" ns2:_="">
    <xsd:import namespace="ab7c3dc6-0676-4ca2-bfa7-a8261f241e8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c3dc6-0676-4ca2-bfa7-a8261f241e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haredWithUsers xmlns="ab7c3dc6-0676-4ca2-bfa7-a8261f241e82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A641F-FA69-4C26-9827-52C2B165DD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3B550-F5B9-4FC2-9B67-8DF03A311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c3dc6-0676-4ca2-bfa7-a8261f241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F73FB0-43B1-4172-8838-AC378CB6EA2E}">
  <ds:schemaRefs>
    <ds:schemaRef ds:uri="http://schemas.microsoft.com/office/2006/metadata/properties"/>
    <ds:schemaRef ds:uri="ab7c3dc6-0676-4ca2-bfa7-a8261f241e82"/>
  </ds:schemaRefs>
</ds:datastoreItem>
</file>

<file path=customXml/itemProps4.xml><?xml version="1.0" encoding="utf-8"?>
<ds:datastoreItem xmlns:ds="http://schemas.openxmlformats.org/officeDocument/2006/customXml" ds:itemID="{5A111F73-FD58-478B-A730-B702B5D43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Safari15Puzzle</Template>
  <TotalTime>1105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Singularity Approaching</vt:lpstr>
    </vt:vector>
  </TitlesOfParts>
  <Company>Microsoft Corporation</Company>
  <LinksUpToDate>false</LinksUpToDate>
  <CharactersWithSpaces>1899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Singularity Approaching</dc:title>
  <dc:creator>Joseph Joy</dc:creator>
  <cp:keywords>Safari 2015</cp:keywords>
  <cp:lastModifiedBy>Joseph Joy</cp:lastModifiedBy>
  <cp:revision>15</cp:revision>
  <dcterms:created xsi:type="dcterms:W3CDTF">2015-06-16T23:52:00Z</dcterms:created>
  <dcterms:modified xsi:type="dcterms:W3CDTF">2015-07-03T16:48:00Z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0x0101001EFA1217880CB14A8691992D0B3271C6</vt:lpwstr>
  </property>
</Properties>
</file>