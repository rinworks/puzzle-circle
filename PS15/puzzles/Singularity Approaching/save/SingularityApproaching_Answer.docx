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7D1EF6" w:rsidRDefault="00FB3A50" w:rsidP="00723782">
      <w:pPr>
        <w:pStyle w:val="Title"/>
      </w:pPr>
      <w:r>
        <w:fldChar w:fldCharType="begin"/>
      </w:r>
      <w:r>
        <w:instrText xml:space="preserve"> TITLE \* MERGEFORMAT </w:instrText>
      </w:r>
      <w:r>
        <w:fldChar w:fldCharType="separate"/>
      </w:r>
      <w:r w:rsidR="003E121E">
        <w:t>Singularity Approaching</w:t>
      </w:r>
      <w:r>
        <w:fldChar w:fldCharType="end"/>
      </w:r>
    </w:p>
    <w:p w:rsidR="00A051C3" w:rsidRDefault="00A051C3" w:rsidP="00D26217">
      <w:pPr>
        <w:pStyle w:val="Byline"/>
        <w:spacing w:after="120"/>
      </w:pPr>
      <w:r>
        <w:t xml:space="preserve">By: </w:t>
      </w:r>
      <w:fldSimple w:instr=" AUTHOR  \* MERGEFORMAT ">
        <w:r w:rsidR="003E121E">
          <w:rPr>
            <w:noProof/>
          </w:rPr>
          <w:t>Joseph Joy</w:t>
        </w:r>
      </w:fldSimple>
    </w:p>
    <w:p w:rsidR="00D26217" w:rsidRDefault="00D26217" w:rsidP="00DA73C0">
      <w:pPr>
        <w:pStyle w:val="Byline"/>
      </w:pPr>
      <w:r>
        <w:t xml:space="preserve">Answer: </w:t>
      </w:r>
      <w:r w:rsidR="003E121E">
        <w:t>CONWAY</w:t>
      </w:r>
    </w:p>
    <w:p w:rsidR="00703449" w:rsidRDefault="00F815CC" w:rsidP="00DA73C0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A3D8D16" wp14:editId="465A4FFF">
                <wp:simplePos x="0" y="0"/>
                <wp:positionH relativeFrom="column">
                  <wp:posOffset>-137160</wp:posOffset>
                </wp:positionH>
                <wp:positionV relativeFrom="paragraph">
                  <wp:posOffset>652145</wp:posOffset>
                </wp:positionV>
                <wp:extent cx="8893175" cy="7208520"/>
                <wp:effectExtent l="0" t="0" r="0" b="0"/>
                <wp:wrapNone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Text Box 7"/>
                        <wps:cNvSpPr txBox="1"/>
                        <wps:spPr>
                          <a:xfrm>
                            <a:off x="3437193" y="3573346"/>
                            <a:ext cx="151511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CF1062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="00F815CC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011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="00F815CC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011</w:t>
                              </w:r>
                              <w:r w:rsidR="00FB3A50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="00F815CC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110</w:t>
                              </w:r>
                              <w:r w:rsidR="00FB3A50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0</w:t>
                              </w:r>
                              <w:r w:rsidR="00F815CC"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11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Text Box 7"/>
                        <wps:cNvSpPr txBox="1"/>
                        <wps:spPr>
                          <a:xfrm>
                            <a:off x="342651" y="634038"/>
                            <a:ext cx="108585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F815CC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000 </w:t>
                              </w:r>
                            </w:p>
                          </w:txbxContent>
                        </wps:txbx>
                        <wps:bodyPr rot="0" spcFirstLastPara="1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Text Box 7"/>
                        <wps:cNvSpPr txBox="1"/>
                        <wps:spPr>
                          <a:xfrm>
                            <a:off x="1974160" y="2719935"/>
                            <a:ext cx="146304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F815CC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010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101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001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Text Box 7"/>
                        <wps:cNvSpPr txBox="1"/>
                        <wps:spPr>
                          <a:xfrm>
                            <a:off x="561024" y="1571432"/>
                            <a:ext cx="184023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F815CC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001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000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Text Box 7"/>
                        <wps:cNvSpPr txBox="1"/>
                        <wps:spPr>
                          <a:xfrm>
                            <a:off x="6833105" y="6093284"/>
                            <a:ext cx="1085850" cy="474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F815CC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101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001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011 </w:t>
                              </w:r>
                            </w:p>
                          </w:txbxContent>
                        </wps:txbx>
                        <wps:bodyPr rot="0" spcFirstLastPara="1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5" name="Group 5"/>
                        <wpg:cNvGrpSpPr/>
                        <wpg:grpSpPr>
                          <a:xfrm>
                            <a:off x="3806709" y="1972716"/>
                            <a:ext cx="973113" cy="1345407"/>
                            <a:chOff x="3182595" y="3118304"/>
                            <a:chExt cx="973113" cy="1345407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3246730" y="3311189"/>
                              <a:ext cx="840740" cy="9690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/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95" t="4734" r="18061" b="4492"/>
                            <a:stretch/>
                          </pic:blipFill>
                          <pic:spPr>
                            <a:xfrm>
                              <a:off x="3898533" y="3118304"/>
                              <a:ext cx="257175" cy="87153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/>
                            <pic:cNvPicPr/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95" t="4734" r="18061" b="4492"/>
                            <a:stretch/>
                          </pic:blipFill>
                          <pic:spPr>
                            <a:xfrm rot="10800000">
                              <a:off x="3182596" y="3592491"/>
                              <a:ext cx="257175" cy="8712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3" name="Group 3"/>
                        <wpg:cNvGrpSpPr/>
                        <wpg:grpSpPr>
                          <a:xfrm>
                            <a:off x="1644424" y="180975"/>
                            <a:ext cx="661988" cy="1323658"/>
                            <a:chOff x="2547938" y="257175"/>
                            <a:chExt cx="661988" cy="1323658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>
                              <a:off x="2547938" y="257175"/>
                              <a:ext cx="661988" cy="66198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 rot="16200000">
                              <a:off x="2548256" y="919163"/>
                              <a:ext cx="661670" cy="6616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4" name="Group 4"/>
                        <wpg:cNvGrpSpPr/>
                        <wpg:grpSpPr>
                          <a:xfrm>
                            <a:off x="2461619" y="999997"/>
                            <a:ext cx="1309027" cy="1323340"/>
                            <a:chOff x="3209926" y="1647170"/>
                            <a:chExt cx="1309027" cy="132334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7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>
                              <a:off x="3209926" y="1647170"/>
                              <a:ext cx="661670" cy="6616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8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 rot="16200000">
                              <a:off x="3210561" y="2308840"/>
                              <a:ext cx="661670" cy="6616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 rot="5564600">
                              <a:off x="3856648" y="1647170"/>
                              <a:ext cx="661670" cy="6616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" name="Picture 30"/>
                            <pic:cNvPicPr/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060" t="4439" r="4713" b="7213"/>
                            <a:stretch/>
                          </pic:blipFill>
                          <pic:spPr>
                            <a:xfrm rot="10800000">
                              <a:off x="3857283" y="2308840"/>
                              <a:ext cx="661670" cy="6616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" name="Group 1"/>
                        <wpg:cNvGrpSpPr/>
                        <wpg:grpSpPr>
                          <a:xfrm>
                            <a:off x="5031534" y="3197476"/>
                            <a:ext cx="1138123" cy="947532"/>
                            <a:chOff x="4878363" y="281607"/>
                            <a:chExt cx="1138123" cy="947532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/>
                            <pic:cNvPicPr/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137" t="4786" r="-1" b="8132"/>
                            <a:stretch/>
                          </pic:blipFill>
                          <pic:spPr bwMode="auto">
                            <a:xfrm rot="10800000">
                              <a:off x="5447323" y="457199"/>
                              <a:ext cx="569163" cy="7719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4"/>
                            <pic:cNvPicPr/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137" t="4786" r="-1" b="8132"/>
                            <a:stretch/>
                          </pic:blipFill>
                          <pic:spPr bwMode="auto">
                            <a:xfrm rot="10800000">
                              <a:off x="4878363" y="457614"/>
                              <a:ext cx="568960" cy="771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5"/>
                            <pic:cNvPicPr/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8675" t="18754" r="17188" b="14933"/>
                            <a:stretch/>
                          </pic:blipFill>
                          <pic:spPr>
                            <a:xfrm rot="10800000">
                              <a:off x="5234607" y="281607"/>
                              <a:ext cx="440636" cy="17559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" name="Group 2"/>
                        <wpg:cNvGrpSpPr/>
                        <wpg:grpSpPr>
                          <a:xfrm>
                            <a:off x="6464687" y="3962504"/>
                            <a:ext cx="932180" cy="1486182"/>
                            <a:chOff x="5731715" y="4853584"/>
                            <a:chExt cx="932180" cy="1486182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36"/>
                            <pic:cNvPicPr/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31715" y="5590466"/>
                              <a:ext cx="932180" cy="7493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7"/>
                            <pic:cNvPicPr/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137" t="4786" r="-1" b="8132"/>
                            <a:stretch/>
                          </pic:blipFill>
                          <pic:spPr bwMode="auto">
                            <a:xfrm>
                              <a:off x="5913142" y="4853584"/>
                              <a:ext cx="568960" cy="771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wgp>
                      <wpg:wgp>
                        <wpg:cNvPr id="6" name="Group 6"/>
                        <wpg:cNvGrpSpPr/>
                        <wpg:grpSpPr>
                          <a:xfrm>
                            <a:off x="7919743" y="5448686"/>
                            <a:ext cx="568325" cy="1642746"/>
                            <a:chOff x="7462543" y="5448686"/>
                            <a:chExt cx="568325" cy="1642746"/>
                          </a:xfrm>
                        </wpg:grpSpPr>
                        <pic:pic xmlns:pic="http://schemas.openxmlformats.org/drawingml/2006/picture">
                          <pic:nvPicPr>
                            <pic:cNvPr id="38" name="Picture 38"/>
                            <pic:cNvPicPr/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137" t="4786" r="-1" b="8132"/>
                            <a:stretch/>
                          </pic:blipFill>
                          <pic:spPr bwMode="auto">
                            <a:xfrm rot="10800000">
                              <a:off x="7462543" y="5448686"/>
                              <a:ext cx="568325" cy="771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39"/>
                            <pic:cNvPicPr/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95" t="4734" r="18061" b="4492"/>
                            <a:stretch/>
                          </pic:blipFill>
                          <pic:spPr>
                            <a:xfrm rot="10800000">
                              <a:off x="7625829" y="6220212"/>
                              <a:ext cx="256540" cy="8712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0" name="Text Box 7"/>
                        <wps:cNvSpPr txBox="1"/>
                        <wps:spPr>
                          <a:xfrm>
                            <a:off x="5293831" y="4578384"/>
                            <a:ext cx="108585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5CC" w:rsidRPr="00D55371" w:rsidRDefault="00F815CC" w:rsidP="00F815CC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>100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BFBFBF"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011</w:t>
                              </w:r>
                              <w:r w:rsidR="00CF1062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55371">
                                <w:rPr>
                                  <w:rFonts w:ascii="Verdana" w:eastAsia="Times New Roman" w:hAnsi="Verdana"/>
                                  <w:b/>
                                  <w:bCs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Text Box 7"/>
                        <wps:cNvSpPr txBox="1"/>
                        <wps:spPr>
                          <a:xfrm>
                            <a:off x="2401134" y="0"/>
                            <a:ext cx="775335" cy="842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50" w:rsidRPr="00FB3A50" w:rsidRDefault="00FB3A50" w:rsidP="00FB3A50">
                              <w:pPr>
                                <w:pStyle w:val="NormalWeb"/>
                                <w:spacing w:before="240" w:beforeAutospacing="0" w:after="24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(</w:t>
                              </w:r>
                              <w:proofErr w:type="gramStart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or</w:t>
                              </w:r>
                              <w:proofErr w:type="gramEnd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 xml:space="preserve"> U)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Text Box 7"/>
                        <wps:cNvSpPr txBox="1"/>
                        <wps:spPr>
                          <a:xfrm>
                            <a:off x="4844566" y="1768347"/>
                            <a:ext cx="763270" cy="842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50" w:rsidRPr="00FB3A50" w:rsidRDefault="00FB3A50" w:rsidP="00FB3A50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(</w:t>
                              </w:r>
                              <w:proofErr w:type="gramStart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or</w:t>
                              </w:r>
                              <w:proofErr w:type="gramEnd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 xml:space="preserve"> Z)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Text Box 7"/>
                        <wps:cNvSpPr txBox="1"/>
                        <wps:spPr>
                          <a:xfrm>
                            <a:off x="6232500" y="2938440"/>
                            <a:ext cx="803275" cy="842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A50" w:rsidRPr="00FB3A50" w:rsidRDefault="00FB3A50" w:rsidP="00FB3A50">
                              <w:pPr>
                                <w:pStyle w:val="NormalWeb"/>
                                <w:spacing w:before="240" w:beforeAutospacing="0" w:after="240" w:afterAutospacing="0"/>
                              </w:pPr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(</w:t>
                              </w:r>
                              <w:proofErr w:type="gramStart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>or</w:t>
                              </w:r>
                              <w:proofErr w:type="gramEnd"/>
                              <w:r w:rsidRPr="00FB3A50">
                                <w:rPr>
                                  <w:rFonts w:ascii="Verdana" w:eastAsia="Times New Roman" w:hAnsi="Verdana"/>
                                  <w:bCs/>
                                  <w:sz w:val="40"/>
                                  <w:szCs w:val="40"/>
                                </w:rPr>
                                <w:t xml:space="preserve"> M)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D8D16" id="Canvas 19" o:spid="_x0000_s1026" editas="canvas" style="position:absolute;left:0;text-align:left;margin-left:-10.8pt;margin-top:51.35pt;width:700.25pt;height:567.6pt;z-index:251659264;mso-width-relative:margin;mso-height-relative:margin" coordsize="88931,72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931;height:720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34371;top:35733;width:15152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dbcIA&#10;AADbAAAADwAAAGRycy9kb3ducmV2LnhtbESPQYvCMBSE7wv+h/AEb2uquItUo4igLHiyq4K3R/Ns&#10;i81LSbK2+uvNguBxmJlvmPmyM7W4kfOVZQWjYQKCOLe64kLB4XfzOQXhA7LG2jIpuJOH5aL3McdU&#10;25b3dMtCISKEfYoKyhCaVEqfl2TQD21DHL2LdQZDlK6Q2mEb4aaW4yT5lgYrjgslNrQuKb9mf0bB&#10;tnucJjt3DnWG+/zraFbFZdsqNeh3qxmIQF14h1/tH61gPI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N1twgAAANsAAAAPAAAAAAAAAAAAAAAAAJgCAABkcnMvZG93&#10;bnJldi54bWxQSwUGAAAAAAQABAD1AAAAhwMAAAAA&#10;" filled="f" stroked="f" strokeweight=".5pt">
                  <v:textbox inset="0,0,0,0">
                    <w:txbxContent>
                      <w:p w:rsidR="00F815CC" w:rsidRPr="00D55371" w:rsidRDefault="00CF1062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="00F815CC"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011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="00F815CC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011</w:t>
                        </w:r>
                        <w:r w:rsidR="00FB3A50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="00F815CC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110</w:t>
                        </w:r>
                        <w:r w:rsidR="00FB3A50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0</w:t>
                        </w:r>
                        <w:r w:rsidR="00F815CC"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11 </w:t>
                        </w:r>
                      </w:p>
                    </w:txbxContent>
                  </v:textbox>
                </v:shape>
                <v:shape id="Text Box 7" o:spid="_x0000_s1029" type="#_x0000_t202" style="position:absolute;left:3426;top:6340;width:10859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DGsMA&#10;AADbAAAADwAAAGRycy9kb3ducmV2LnhtbESPQWvCQBSE74L/YXmCN7MxWJHUVURQCj0ZW6G3R/aZ&#10;BLNvw+7WpP56t1DocZiZb5j1djCtuJPzjWUF8yQFQVxa3XCl4ON8mK1A+ICssbVMCn7Iw3YzHq0x&#10;17bnE92LUIkIYZ+jgjqELpfSlzUZ9IntiKN3tc5giNJVUjvsI9y0MkvTpTTYcFyosaN9TeWt+DYK&#10;jsPjsnh3X6Et8FS+fJpddT32Sk0nw+4VRKAh/If/2m9aQZbB75f4A+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JDGsMAAADbAAAADwAAAAAAAAAAAAAAAACYAgAAZHJzL2Rv&#10;d25yZXYueG1sUEsFBgAAAAAEAAQA9QAAAIgDAAAAAA==&#10;" filled="f" stroked="f" strokeweight=".5pt">
                  <v:textbox inset="0,0,0,0">
                    <w:txbxContent>
                      <w:p w:rsidR="00F815CC" w:rsidRPr="00D55371" w:rsidRDefault="00F815CC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000 </w:t>
                        </w:r>
                      </w:p>
                    </w:txbxContent>
                  </v:textbox>
                </v:shape>
                <v:shape id="Text Box 7" o:spid="_x0000_s1030" type="#_x0000_t202" style="position:absolute;left:19741;top:27199;width:14631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mgcQA&#10;AADbAAAADwAAAGRycy9kb3ducmV2LnhtbESPQWvCQBSE7wX/w/IEb81GbUVSN0EEpdCT0Ra8PbLP&#10;JDT7NuyuJu2v7xYKPQ4z8w2zKUbTiTs531pWME9SEMSV1S3XCs6n/eMahA/IGjvLpOCLPBT55GGD&#10;mbYDH+lehlpECPsMFTQh9JmUvmrIoE9sTxy9q3UGQ5SultrhEOGmk4s0XUmDLceFBnvaNVR9ljej&#10;4DB+fzy9uUvoSjxWz+9mW18Pg1Kz6bh9ARFoDP/hv/arVrBYwu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u5oHEAAAA2wAAAA8AAAAAAAAAAAAAAAAAmAIAAGRycy9k&#10;b3ducmV2LnhtbFBLBQYAAAAABAAEAPUAAACJAwAAAAA=&#10;" filled="f" stroked="f" strokeweight=".5pt">
                  <v:textbox inset="0,0,0,0">
                    <w:txbxContent>
                      <w:p w:rsidR="00F815CC" w:rsidRPr="00D55371" w:rsidRDefault="00F815CC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010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101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001 </w:t>
                        </w:r>
                      </w:p>
                    </w:txbxContent>
                  </v:textbox>
                </v:shape>
                <v:shape id="Text Box 7" o:spid="_x0000_s1031" type="#_x0000_t202" style="position:absolute;left:5610;top:15714;width:18402;height:3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+9cQA&#10;AADbAAAADwAAAGRycy9kb3ducmV2LnhtbESPQWvCQBSE70L/w/IKvemmIZUSXUUKhkJPRlvo7ZF9&#10;JsHs27C7Jqm/3i0Uehxm5htmvZ1MJwZyvrWs4HmRgCCurG65VnA67uevIHxA1thZJgU/5GG7eZit&#10;Mdd25AMNZahFhLDPUUETQp9L6auGDPqF7Ymjd7bOYIjS1VI7HCPcdDJNkqU02HJcaLCnt4aqS3k1&#10;Corp9pV9uO/QlXioXj7Nrj4Xo1JPj9NuBSLQFP7Df+13rSDN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fvXEAAAA2wAAAA8AAAAAAAAAAAAAAAAAmAIAAGRycy9k&#10;b3ducmV2LnhtbFBLBQYAAAAABAAEAPUAAACJAwAAAAA=&#10;" filled="f" stroked="f" strokeweight=".5pt">
                  <v:textbox inset="0,0,0,0">
                    <w:txbxContent>
                      <w:p w:rsidR="00F815CC" w:rsidRPr="00D55371" w:rsidRDefault="00F815CC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001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000 </w:t>
                        </w:r>
                      </w:p>
                    </w:txbxContent>
                  </v:textbox>
                </v:shape>
                <v:shape id="Text Box 7" o:spid="_x0000_s1032" type="#_x0000_t202" style="position:absolute;left:68331;top:60932;width:10858;height:47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bbsIA&#10;AADbAAAADwAAAGRycy9kb3ducmV2LnhtbESPQYvCMBSE7wv+h/CEva2pootUo4igCJ7squDt0Tzb&#10;YvNSkmi7/nojLOxxmJlvmPmyM7V4kPOVZQXDQQKCOLe64kLB8WfzNQXhA7LG2jIp+CUPy0XvY46p&#10;ti0f6JGFQkQI+xQVlCE0qZQ+L8mgH9iGOHpX6wyGKF0htcM2wk0tR0nyLQ1WHBdKbGhdUn7L7kbB&#10;tnuex3t3CXWGh3xyMqvium2V+ux3qxmIQF34D/+1d1rBaALv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C9tuwgAAANsAAAAPAAAAAAAAAAAAAAAAAJgCAABkcnMvZG93&#10;bnJldi54bWxQSwUGAAAAAAQABAD1AAAAhwMAAAAA&#10;" filled="f" stroked="f" strokeweight=".5pt">
                  <v:textbox inset="0,0,0,0">
                    <w:txbxContent>
                      <w:p w:rsidR="00F815CC" w:rsidRPr="00D55371" w:rsidRDefault="00F815CC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101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001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011 </w:t>
                        </w:r>
                      </w:p>
                    </w:txbxContent>
                  </v:textbox>
                </v:shape>
                <v:group id="Group 5" o:spid="_x0000_s1033" style="position:absolute;left:38067;top:19727;width:9731;height:13454" coordorigin="31825,31183" coordsize="9731,13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Picture 15" o:spid="_x0000_s1034" type="#_x0000_t75" style="position:absolute;left:32467;top:33111;width:8407;height:9691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7g7bCAAAA2wAAAA8AAABkcnMvZG93bnJldi54bWxET0trwkAQvhf8D8sI3uqmSouk2QQRBUEP&#10;rbb3ITt5tNnZsLvG5N93C4Xe5uN7TlaMphMDOd9aVvC0TEAQl1a3XCv4uB4eNyB8QNbYWSYFE3ko&#10;8tlDhqm2d36n4RJqEUPYp6igCaFPpfRlQwb90vbEkausMxgidLXUDu8x3HRylSQv0mDLsaHBnnYN&#10;ld+Xm1GwdevT5ktO03X43K8O1c2f67ezUov5uH0FEWgM/+I/91HH+c/w+0s8QO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+4O2wgAAANsAAAAPAAAAAAAAAAAAAAAAAJ8C&#10;AABkcnMvZG93bnJldi54bWxQSwUGAAAAAAQABAD3AAAAjgMAAAAA&#10;">
                    <v:imagedata r:id="rId14" o:title=""/>
                  </v:shape>
                  <v:shape id="Picture 14" o:spid="_x0000_s1035" type="#_x0000_t75" style="position:absolute;left:38985;top:31183;width:2572;height:8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uZmW/AAAA2wAAAA8AAABkcnMvZG93bnJldi54bWxET99rwjAQfh/4P4QT9jZTZah0RhFBENyL&#10;tfp8a25tWHMpTYzdf2+Ewd7u4/t5q81gWxGp98axgukkA0FcOW24VlCe929LED4ga2wdk4Jf8rBZ&#10;j15WmGt35xPFItQihbDPUUETQpdL6auGLPqJ64gT9+16iyHBvpa6x3sKt62cZdlcWjScGhrsaNdQ&#10;9VPcrIJjdPUyk5+G5bWIVSwXfDFfSr2Oh+0HiEBD+Bf/uQ86zX+H5y/pALl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CbmZlvwAAANsAAAAPAAAAAAAAAAAAAAAAAJ8CAABk&#10;cnMvZG93bnJldi54bWxQSwUGAAAAAAQABAD3AAAAiwMAAAAA&#10;">
                    <v:imagedata r:id="rId15" o:title="" croptop="3102f" cropbottom="2944f" cropleft="8713f" cropright="11836f"/>
                  </v:shape>
                  <v:shape id="Picture 18" o:spid="_x0000_s1036" type="#_x0000_t75" style="position:absolute;left:31825;top:35924;width:2572;height:8713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J15fEAAAA2wAAAA8AAABkcnMvZG93bnJldi54bWxEj0FrwkAQhe9C/8MyBS9SNypISd2ItLR4&#10;UrSFXqfZaRKSnQ27q8Z/7xwEbzO8N+99s1oPrlNnCrHxbGA2zUARl942XBn4+f58eQUVE7LFzjMZ&#10;uFKEdfE0WmFu/YUPdD6mSkkIxxwN1Cn1udaxrMlhnPqeWLR/HxwmWUOlbcCLhLtOz7NsqR02LA01&#10;9vReU9keT84ALrpJpedhdrruPtq/vQ9fm99gzPh52LyBSjSkh/l+vbWCL7Dyiwyg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oJ15fEAAAA2wAAAA8AAAAAAAAAAAAAAAAA&#10;nwIAAGRycy9kb3ducmV2LnhtbFBLBQYAAAAABAAEAPcAAACQAwAAAAA=&#10;">
                    <v:imagedata r:id="rId15" o:title="" croptop="3102f" cropbottom="2944f" cropleft="8713f" cropright="11836f"/>
                  </v:shape>
                </v:group>
                <v:group id="Group 3" o:spid="_x0000_s1037" style="position:absolute;left:16444;top:1809;width:6620;height:13237" coordorigin="25479,2571" coordsize="6619,13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Picture 10" o:spid="_x0000_s1038" type="#_x0000_t75" style="position:absolute;left:25479;top:2571;width:6620;height:6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IaOXFAAAA2wAAAA8AAABkcnMvZG93bnJldi54bWxEj91qwkAQhe+FvsMyhd5I3bQUkehGrEUq&#10;1JtYH2DMTn4wO5tmtzG+feei4N0M58w536zWo2vVQH1oPBt4mSWgiAtvG64MnL53zwtQISJbbD2T&#10;gRsFWGcPkxWm1l85p+EYKyUhHFI0UMfYpVqHoiaHYeY7YtFK3zuMsvaVtj1eJdy1+jVJ5tphw9JQ&#10;Y0fbmorL8dcZKHfDl6VPO7x9hPlp+nN+37aH3Jinx3GzBBVpjHfz//XeCr7Qyy8ygM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yGjlxQAAANsAAAAPAAAAAAAAAAAAAAAA&#10;AJ8CAABkcnMvZG93bnJldi54bWxQSwUGAAAAAAQABAD3AAAAkQMAAAAA&#10;">
                    <v:imagedata r:id="rId16" o:title="" croptop="2909f" cropbottom="4727f" cropleft="5938f" cropright="3089f"/>
                  </v:shape>
                  <v:shape id="Picture 26" o:spid="_x0000_s1039" type="#_x0000_t75" style="position:absolute;left:25482;top:9191;width:6617;height:661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XvZzEAAAA2wAAAA8AAABkcnMvZG93bnJldi54bWxEj8FqwzAQRO+B/IPYQm+xXB9C60QxIaFU&#10;9JY0hxwXa2ubWivbUmynX18VCj0OM/OG2RazbcVIg28cK3hKUhDEpTMNVwouH6+rZxA+IBtsHZOC&#10;O3kodsvFFnPjJj7ReA6ViBD2OSqoQ+hyKX1Zk0WfuI44ep9usBiiHCppBpwi3LYyS9O1tNhwXKix&#10;o0NN5df5ZhX03T0btZ76b3u1x5vW5vT+9qLU48O834AINIf/8F9bGwXZGn6/xB8gd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EXvZzEAAAA2wAAAA8AAAAAAAAAAAAAAAAA&#10;nwIAAGRycy9kb3ducmV2LnhtbFBLBQYAAAAABAAEAPcAAACQAwAAAAA=&#10;">
                    <v:imagedata r:id="rId16" o:title="" croptop="2909f" cropbottom="4727f" cropleft="5938f" cropright="3089f"/>
                  </v:shape>
                </v:group>
                <v:group id="Group 4" o:spid="_x0000_s1040" style="position:absolute;left:24616;top:9999;width:13090;height:13234" coordorigin="32099,16471" coordsize="13090,13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Picture 27" o:spid="_x0000_s1041" type="#_x0000_t75" style="position:absolute;left:32099;top:16471;width:6616;height:66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NOizFAAAA2wAAAA8AAABkcnMvZG93bnJldi54bWxEj9FqwkAURN8F/2G5Ql+KbpRiS+oaNEUs&#10;2BfTfMA1e01Cs3djdo3p33eFgo/DzJxhVslgGtFT52rLCuazCARxYXXNpYL8ezd9A+E8ssbGMin4&#10;JQfJejxaYaztjY/UZ74UAcIuRgWV920spSsqMuhmtiUO3tl2Bn2QXSl1h7cAN41cRNFSGqw5LFTY&#10;UlpR8ZNdjYLzrj9o2uv+5cMt8+fLaZs2X0elnibD5h2Ep8E/wv/tT61g8Qr3L+EHyP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TTosxQAAANsAAAAPAAAAAAAAAAAAAAAA&#10;AJ8CAABkcnMvZG93bnJldi54bWxQSwUGAAAAAAQABAD3AAAAkQMAAAAA&#10;">
                    <v:imagedata r:id="rId16" o:title="" croptop="2909f" cropbottom="4727f" cropleft="5938f" cropright="3089f"/>
                  </v:shape>
                  <v:shape id="Picture 28" o:spid="_x0000_s1042" type="#_x0000_t75" style="position:absolute;left:32105;top:23088;width:6617;height:661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EjHXAAAAA2wAAAA8AAABkcnMvZG93bnJldi54bWxET7tuwjAU3ZH6D9at1A2cZqggxSBEhbDY&#10;eAwdr+JLEhFfh9gkga/HAxLj0XnPl4OtRUetrxwr+J4kIIhzZyouFJyOm/EUhA/IBmvHpOBOHpaL&#10;j9EcM+N63lN3CIWIIewzVFCG0GRS+rwki37iGuLInV1rMUTYFtK02MdwW8s0SX6kxYpjQ4kNrUvK&#10;L4ebVXBt7mmndX992H/7d9Pa7HfbmVJfn8PqF0SgIbzFL7c2CtI4Nn6JP0Aun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8SMdcAAAADbAAAADwAAAAAAAAAAAAAAAACfAgAA&#10;ZHJzL2Rvd25yZXYueG1sUEsFBgAAAAAEAAQA9wAAAIwDAAAAAA==&#10;">
                    <v:imagedata r:id="rId16" o:title="" croptop="2909f" cropbottom="4727f" cropleft="5938f" cropright="3089f"/>
                  </v:shape>
                  <v:shape id="Picture 29" o:spid="_x0000_s1043" type="#_x0000_t75" style="position:absolute;left:38566;top:16471;width:6617;height:6617;rotation:607802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tR5PDAAAA2wAAAA8AAABkcnMvZG93bnJldi54bWxEj0Frg0AUhO+F/oflFXpr1ngQY7IJbaEQ&#10;qBdtcn9xX9TEfSvuRs2/zxYKPQ4z8w2z2c2mEyMNrrWsYLmIQBBXVrdcKzj8fL2lIJxH1thZJgV3&#10;crDbPj9tMNN24oLG0tciQNhlqKDxvs+kdFVDBt3C9sTBO9vBoA9yqKUecApw08k4ihJpsOWw0GBP&#10;nw1V1/JmFKzm4vuSJx+5yU8HOi5TmRTpWanXl/l9DcLT7P/Df+29VhCv4PdL+AFy+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a1Hk8MAAADbAAAADwAAAAAAAAAAAAAAAACf&#10;AgAAZHJzL2Rvd25yZXYueG1sUEsFBgAAAAAEAAQA9wAAAI8DAAAAAA==&#10;">
                    <v:imagedata r:id="rId16" o:title="" croptop="2909f" cropbottom="4727f" cropleft="5938f" cropright="3089f"/>
                  </v:shape>
                  <v:shape id="Picture 30" o:spid="_x0000_s1044" type="#_x0000_t75" style="position:absolute;left:38572;top:23088;width:6617;height:6617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gvFDAAAAA2wAAAA8AAABkcnMvZG93bnJldi54bWxET89rwjAUvgv+D+EJu2nqhqLVKGOb4I62&#10;gtdn82yLzUtJMo3+9cthsOPH93u9jaYTN3K+taxgOslAEFdWt1wrOJa78QKED8gaO8uk4EEetpvh&#10;YI25tnc+0K0ItUgh7HNU0ITQ51L6qiGDfmJ74sRdrDMYEnS11A7vKdx08jXL5tJgy6mhwZ4+Gqqu&#10;xY9RUHw9XSxPy/mhxlg8Pr9np/O1V+plFN9XIALF8C/+c++1gre0Pn1JP0Bu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OC8UMAAAADbAAAADwAAAAAAAAAAAAAAAACfAgAA&#10;ZHJzL2Rvd25yZXYueG1sUEsFBgAAAAAEAAQA9wAAAIwDAAAAAA==&#10;">
                    <v:imagedata r:id="rId16" o:title="" croptop="2909f" cropbottom="4727f" cropleft="5938f" cropright="3089f"/>
                  </v:shape>
                </v:group>
                <v:group id="Group 1" o:spid="_x0000_s1045" style="position:absolute;left:50315;top:31974;width:11381;height:9476" coordorigin="48783,2816" coordsize="11381,9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Picture 31" o:spid="_x0000_s1046" type="#_x0000_t75" style="position:absolute;left:54473;top:4571;width:5691;height:7720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JZULGAAAA2wAAAA8AAABkcnMvZG93bnJldi54bWxEj0FrAjEUhO9C/0N4BS+iWS0U2RqlagvF&#10;Xly1qLfH5rm7dPOy3aSa/ntTEDwOM/MNM5kFU4szta6yrGA4SEAQ51ZXXCjYbd/7YxDOI2usLZOC&#10;P3Iwmz50Jphqe+GMzhtfiAhhl6KC0vsmldLlJRl0A9sQR+9kW4M+yraQusVLhJtajpLkWRqsOC6U&#10;2NCipPx782sU9Oar7C2sw357/Dpki/oTV8v1j1Ldx/D6AsJT8Pfwrf2hFTwN4f9L/AFye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sllQsYAAADbAAAADwAAAAAAAAAAAAAA&#10;AACfAgAAZHJzL2Rvd25yZXYueG1sUEsFBgAAAAAEAAQA9wAAAJIDAAAAAA==&#10;">
                    <v:imagedata r:id="rId17" o:title="" croptop="3137f" cropbottom="5329f" cropleft="2711f" cropright="-1f"/>
                  </v:shape>
                  <v:shape id="Picture 34" o:spid="_x0000_s1047" type="#_x0000_t75" style="position:absolute;left:48783;top:4576;width:5690;height:7715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+xtrHAAAA2wAAAA8AAABkcnMvZG93bnJldi54bWxEj0FLw0AUhO+C/2F5ghdpN1qRErMptlqQ&#10;9tKkLertkX0modm3Mbu26793C4LHYWa+YbJZMJ040uBaywpuxwkI4srqlmsFu+1yNAXhPLLGzjIp&#10;+CEHs/zyIsNU2xMXdCx9LSKEXYoKGu/7VEpXNWTQjW1PHL1POxj0UQ611AOeItx08i5JHqTBluNC&#10;gz0tGqoO5bdRcDNfFS9hE962H/v3YtGtcfW8+VLq+io8PYLwFPx/+K/9qhVM7uH8Jf4Amf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6+xtrHAAAA2wAAAA8AAAAAAAAAAAAA&#10;AAAAnwIAAGRycy9kb3ducmV2LnhtbFBLBQYAAAAABAAEAPcAAACTAwAAAAA=&#10;">
                    <v:imagedata r:id="rId17" o:title="" croptop="3137f" cropbottom="5329f" cropleft="2711f" cropright="-1f"/>
                  </v:shape>
                  <v:shape id="Picture 35" o:spid="_x0000_s1048" type="#_x0000_t75" style="position:absolute;left:52346;top:2816;width:4406;height:1755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1GX7DAAAA2wAAAA8AAABkcnMvZG93bnJldi54bWxEj9FqwkAURN8L/sNyhb7VTSMVSV2lSIS8&#10;1GL0Ay7Z2ySavRuyG5P8vVso+DjMzBlmsxtNI+7UudqygvdFBIK4sLrmUsHlfHhbg3AeWWNjmRRM&#10;5GC3nb1sMNF24BPdc1+KAGGXoILK+zaR0hUVGXQL2xIH79d2Bn2QXSl1h0OAm0bGUbSSBmsOCxW2&#10;tK+ouOW9UVAeftIsXU1y+u5H2/prX8j4qNTrfPz6BOFp9M/wfzvTCpYf8Pcl/AC5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XUZfsMAAADbAAAADwAAAAAAAAAAAAAAAACf&#10;AgAAZHJzL2Rvd25yZXYueG1sUEsFBgAAAAAEAAQA9wAAAI8DAAAAAA==&#10;">
                    <v:imagedata r:id="rId18" o:title="" croptop="12291f" cropbottom="9786f" cropleft="5685f" cropright="11264f"/>
                  </v:shape>
                </v:group>
                <v:group id="Group 2" o:spid="_x0000_s1049" style="position:absolute;left:64646;top:39625;width:9322;height:14861" coordorigin="57317,48535" coordsize="9321,14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Picture 36" o:spid="_x0000_s1050" type="#_x0000_t75" style="position:absolute;left:57317;top:55904;width:9321;height:74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5bM/FAAAA2wAAAA8AAABkcnMvZG93bnJldi54bWxEj0FrwkAUhO+F/oflFbyUukmFIKmrBCVQ&#10;ECrV9tDbI/uaBLNv4+5q0n/vCgWPw8x8wyxWo+nEhZxvLStIpwkI4srqlmsFX4fyZQ7CB2SNnWVS&#10;8EceVsvHhwXm2g78SZd9qEWEsM9RQRNCn0vpq4YM+qntiaP3a53BEKWrpXY4RLjp5GuSZNJgy3Gh&#10;wZ7WDVXH/dkoGL5N4YryebsrMkpPHz/lcZOWSk2exuINRKAx3MP/7XetYJbB7Uv8AX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eWzPxQAAANsAAAAPAAAAAAAAAAAAAAAA&#10;AJ8CAABkcnMvZG93bnJldi54bWxQSwUGAAAAAAQABAD3AAAAkQMAAAAA&#10;">
                    <v:imagedata r:id="rId19" o:title=""/>
                  </v:shape>
                  <v:shape id="Picture 37" o:spid="_x0000_s1051" type="#_x0000_t75" style="position:absolute;left:59131;top:48535;width:5690;height: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rbbjFAAAA2wAAAA8AAABkcnMvZG93bnJldi54bWxEj0FrwkAUhO+C/2F5Qm91YwJVUlepLbaC&#10;KNQUen1kX5Ng9m3YXTXtr3eFgsdhZr5h5svetOJMzjeWFUzGCQji0uqGKwVfxfpxBsIHZI2tZVLw&#10;Sx6Wi+Fgjrm2F/6k8yFUIkLY56igDqHLpfRlTQb92HbE0fuxzmCI0lVSO7xEuGllmiRP0mDDcaHG&#10;jl5rKo+Hk1GAb7v96Xu9Ld7dX5pmRXZcfWwSpR5G/csziEB9uIf/2xutIJvC7Uv8AXJx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K224xQAAANsAAAAPAAAAAAAAAAAAAAAA&#10;AJ8CAABkcnMvZG93bnJldi54bWxQSwUGAAAAAAQABAD3AAAAkQMAAAAA&#10;">
                    <v:imagedata r:id="rId17" o:title="" croptop="3137f" cropbottom="5329f" cropleft="2711f" cropright="-1f"/>
                  </v:shape>
                </v:group>
                <v:group id="Group 6" o:spid="_x0000_s1052" style="position:absolute;left:79197;top:54486;width:5683;height:16428" coordorigin="74625,54486" coordsize="5683,16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Picture 38" o:spid="_x0000_s1053" type="#_x0000_t75" style="position:absolute;left:74625;top:54486;width:5683;height:7716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zzN/DAAAA2wAAAA8AAABkcnMvZG93bnJldi54bWxET89rwjAUvg/2P4Q38DJmqoKMapRNJ4he&#10;bN1wuz2at7aseemaqPG/NwfB48f3ezoPphEn6lxtWcGgn4AgLqyuuVTwuV+9vIJwHlljY5kUXMjB&#10;fPb4MMVU2zNndMp9KWIIuxQVVN63qZSuqMig69uWOHK/tjPoI+xKqTs8x3DTyGGSjKXBmmNDhS0t&#10;Kir+8qNR8Py+yT7CLhz2P1/f2aLZ4ma5+1eq9xTeJiA8BX8X39xrrWAUx8Yv8QfI2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/PM38MAAADbAAAADwAAAAAAAAAAAAAAAACf&#10;AgAAZHJzL2Rvd25yZXYueG1sUEsFBgAAAAAEAAQA9wAAAI8DAAAAAA==&#10;">
                    <v:imagedata r:id="rId17" o:title="" croptop="3137f" cropbottom="5329f" cropleft="2711f" cropright="-1f"/>
                  </v:shape>
                  <v:shape id="Picture 39" o:spid="_x0000_s1054" type="#_x0000_t75" style="position:absolute;left:76258;top:62202;width:2565;height:8712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wLmzCAAAA2wAAAA8AAABkcnMvZG93bnJldi54bWxEj0GLwjAUhO/C/ofwhL2IpiqIdo0iu+zi&#10;SbEKXt82z7bYvJQkav33RhA8DjPzDTNftqYWV3K+sqxgOEhAEOdWV1woOOx/+1MQPiBrrC2Tgjt5&#10;WC4+OnNMtb3xjq5ZKESEsE9RQRlCk0rp85IM+oFtiKN3ss5giNIVUju8Rbip5ShJJtJgxXGhxIa+&#10;S8rP2cUowHHdK+TIDS/3zc/5f2vd3+rolPrstqsvEIHa8A6/2mutYDyD55f4A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8C5swgAAANsAAAAPAAAAAAAAAAAAAAAAAJ8C&#10;AABkcnMvZG93bnJldi54bWxQSwUGAAAAAAQABAD3AAAAjgMAAAAA&#10;">
                    <v:imagedata r:id="rId15" o:title="" croptop="3102f" cropbottom="2944f" cropleft="8713f" cropright="11836f"/>
                  </v:shape>
                </v:group>
                <v:shape id="Text Box 7" o:spid="_x0000_s1055" type="#_x0000_t202" style="position:absolute;left:52938;top:45783;width:10858;height:35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49sEA&#10;AADbAAAADwAAAGRycy9kb3ducmV2LnhtbERPz2vCMBS+D/wfwhvsNtOVOaQzShFWBp7sVPD2aJ5t&#10;WfNSkqzt/OvNQfD48f1ebSbTiYGcby0reJsnIIgrq1uuFRx+vl6XIHxA1thZJgX/5GGznj2tMNN2&#10;5D0NZahFDGGfoYImhD6T0lcNGfRz2xNH7mKdwRChq6V2OMZw08k0ST6kwZZjQ4M9bRuqfss/o6CY&#10;rqf3nTuHrsR9tTiavL4Uo1Ivz1P+CSLQFB7iu/tbK0jj+vgl/g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8ePbBAAAA2wAAAA8AAAAAAAAAAAAAAAAAmAIAAGRycy9kb3du&#10;cmV2LnhtbFBLBQYAAAAABAAEAPUAAACGAwAAAAA=&#10;" filled="f" stroked="f" strokeweight=".5pt">
                  <v:textbox inset="0,0,0,0">
                    <w:txbxContent>
                      <w:p w:rsidR="00F815CC" w:rsidRPr="00D55371" w:rsidRDefault="00F815CC" w:rsidP="00F815CC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>100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  <w:color w:val="BFBFBF"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011</w:t>
                        </w:r>
                        <w:r w:rsidR="00CF1062">
                          <w:rPr>
                            <w:rFonts w:ascii="Verdana" w:eastAsia="Times New Roman" w:hAnsi="Verdana"/>
                            <w:b/>
                            <w:bCs/>
                          </w:rPr>
                          <w:t xml:space="preserve"> </w:t>
                        </w:r>
                        <w:r w:rsidRPr="00D55371">
                          <w:rPr>
                            <w:rFonts w:ascii="Verdana" w:eastAsia="Times New Roman" w:hAnsi="Verdana"/>
                            <w:b/>
                            <w:bCs/>
                          </w:rPr>
                          <w:t>100</w:t>
                        </w:r>
                      </w:p>
                    </w:txbxContent>
                  </v:textbox>
                </v:shape>
                <v:shape id="Text Box 7" o:spid="_x0000_s1056" type="#_x0000_t202" style="position:absolute;left:24011;width:7753;height:8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OdVsEA&#10;AADbAAAADwAAAGRycy9kb3ducmV2LnhtbERPz2vCMBS+D/wfwhvsNtONOqQzShFWBp7sVPD2aJ5t&#10;WfNSkqzt/OvNQfD48f1ebSbTiYGcby0reJsnIIgrq1uuFRx+vl6XIHxA1thZJgX/5GGznj2tMNN2&#10;5D0NZahFDGGfoYImhD6T0lcNGfRz2xNH7mKdwRChq6V2OMZw08n3JPmQBluODQ32tG2o+i3/jIJi&#10;up7SnTuHrsR9tTiavL4Uo1Ivz1P+CSLQFB7iu/tbK0jj+vgl/g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jnVbBAAAA2wAAAA8AAAAAAAAAAAAAAAAAmAIAAGRycy9kb3du&#10;cmV2LnhtbFBLBQYAAAAABAAEAPUAAACGAwAAAAA=&#10;" filled="f" stroked="f" strokeweight=".5pt">
                  <v:textbox inset="0,0,0,0">
                    <w:txbxContent>
                      <w:p w:rsidR="00FB3A50" w:rsidRPr="00FB3A50" w:rsidRDefault="00FB3A50" w:rsidP="00FB3A50">
                        <w:pPr>
                          <w:pStyle w:val="NormalWeb"/>
                          <w:spacing w:before="240" w:beforeAutospacing="0" w:after="240" w:afterAutospacing="0"/>
                          <w:rPr>
                            <w:sz w:val="40"/>
                            <w:szCs w:val="40"/>
                          </w:rPr>
                        </w:pPr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(</w:t>
                        </w:r>
                        <w:proofErr w:type="gramStart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or</w:t>
                        </w:r>
                        <w:proofErr w:type="gramEnd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 xml:space="preserve"> U) </w:t>
                        </w:r>
                      </w:p>
                    </w:txbxContent>
                  </v:textbox>
                </v:shape>
                <v:shape id="Text Box 7" o:spid="_x0000_s1057" type="#_x0000_t202" style="position:absolute;left:48445;top:17683;width:7633;height:8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84zcIA&#10;AADbAAAADwAAAGRycy9kb3ducmV2LnhtbESPQYvCMBSE78L+h/AWvGmqqCzVKCIowp6s7sLeHs2z&#10;LTYvJYm26683guBxmJlvmMWqM7W4kfOVZQWjYQKCOLe64kLB6bgdfIHwAVljbZkU/JOH1fKjt8BU&#10;25YPdMtCISKEfYoKyhCaVEqfl2TQD21DHL2zdQZDlK6Q2mEb4aaW4ySZSYMVx4USG9qUlF+yq1Gw&#10;6+6/k2/3F+oMD/n0x6yL865Vqv/ZrecgAnXhHX6191rBZAT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7zjNwgAAANsAAAAPAAAAAAAAAAAAAAAAAJgCAABkcnMvZG93&#10;bnJldi54bWxQSwUGAAAAAAQABAD1AAAAhwMAAAAA&#10;" filled="f" stroked="f" strokeweight=".5pt">
                  <v:textbox inset="0,0,0,0">
                    <w:txbxContent>
                      <w:p w:rsidR="00FB3A50" w:rsidRPr="00FB3A50" w:rsidRDefault="00FB3A50" w:rsidP="00FB3A50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(</w:t>
                        </w:r>
                        <w:proofErr w:type="gramStart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or</w:t>
                        </w:r>
                        <w:proofErr w:type="gramEnd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 xml:space="preserve"> Z) </w:t>
                        </w:r>
                      </w:p>
                    </w:txbxContent>
                  </v:textbox>
                </v:shape>
                <v:shape id="Text Box 7" o:spid="_x0000_s1058" type="#_x0000_t202" style="position:absolute;left:62325;top:29384;width:8032;height:8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R6MMA&#10;AADbAAAADwAAAGRycy9kb3ducmV2LnhtbESPT4vCMBTE74LfIbwFb5ru4j+6RhFhZcGT1V3w9mie&#10;bdnmpSTRdv30RhA8DjPzG2ax6kwtruR8ZVnB+ygBQZxbXXGh4Hj4Gs5B+ICssbZMCv7Jw2rZ7y0w&#10;1bblPV2zUIgIYZ+igjKEJpXS5yUZ9CPbEEfvbJ3BEKUrpHbYRrip5UeSTKXBiuNCiQ1tSsr/sotR&#10;sO1uv+OdO4U6w30++THr4rxtlRq8detPEIG68Ao/299awWwM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RR6MMAAADbAAAADwAAAAAAAAAAAAAAAACYAgAAZHJzL2Rv&#10;d25yZXYueG1sUEsFBgAAAAAEAAQA9QAAAIgDAAAAAA==&#10;" filled="f" stroked="f" strokeweight=".5pt">
                  <v:textbox inset="0,0,0,0">
                    <w:txbxContent>
                      <w:p w:rsidR="00FB3A50" w:rsidRPr="00FB3A50" w:rsidRDefault="00FB3A50" w:rsidP="00FB3A50">
                        <w:pPr>
                          <w:pStyle w:val="NormalWeb"/>
                          <w:spacing w:before="240" w:beforeAutospacing="0" w:after="240" w:afterAutospacing="0"/>
                        </w:pPr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(</w:t>
                        </w:r>
                        <w:proofErr w:type="gramStart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>or</w:t>
                        </w:r>
                        <w:proofErr w:type="gramEnd"/>
                        <w:r w:rsidRPr="00FB3A50">
                          <w:rPr>
                            <w:rFonts w:ascii="Verdana" w:eastAsia="Times New Roman" w:hAnsi="Verdana"/>
                            <w:bCs/>
                            <w:sz w:val="40"/>
                            <w:szCs w:val="40"/>
                          </w:rPr>
                          <w:t xml:space="preserve"> M)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noProof/>
        </w:rPr>
        <w:t>Construct</w:t>
      </w:r>
      <w:r>
        <w:t xml:space="preserve"> the proteins and then use the 3-header bits to order the 5 mRNA sequences..</w:t>
      </w:r>
      <w:r w:rsidR="00760EE0">
        <w:t>.</w:t>
      </w:r>
    </w:p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B3A50" w:rsidRDefault="00FB3A50" w:rsidP="00DA73C0"/>
    <w:p w:rsidR="00F815CC" w:rsidRDefault="00F815CC" w:rsidP="00DA73C0"/>
    <w:p w:rsidR="00715CF7" w:rsidRPr="00DA73C0" w:rsidRDefault="00FB3A50" w:rsidP="00DA73C0">
      <w:r>
        <w:rPr>
          <w:noProof/>
        </w:rPr>
        <w:t xml:space="preserve">(Mathematician John Conway is the inventor of cellular automation </w:t>
      </w:r>
      <w:r w:rsidRPr="00FB3A50">
        <w:rPr>
          <w:i/>
          <w:noProof/>
        </w:rPr>
        <w:t>Game of Life</w:t>
      </w:r>
      <w:r>
        <w:t>.</w:t>
      </w:r>
      <w:r>
        <w:t>)</w:t>
      </w:r>
    </w:p>
    <w:sectPr w:rsidR="00715CF7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altName w:val="Courier New"/>
    <w:charset w:val="00"/>
    <w:family w:val="auto"/>
    <w:pitch w:val="variable"/>
    <w:sig w:usb0="00000000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1E"/>
    <w:rsid w:val="000831F7"/>
    <w:rsid w:val="00113F50"/>
    <w:rsid w:val="001B6BD6"/>
    <w:rsid w:val="001F7ABF"/>
    <w:rsid w:val="00266CE0"/>
    <w:rsid w:val="003E121E"/>
    <w:rsid w:val="00400E41"/>
    <w:rsid w:val="00443E6B"/>
    <w:rsid w:val="004444C4"/>
    <w:rsid w:val="005F1D96"/>
    <w:rsid w:val="00615C89"/>
    <w:rsid w:val="006529F4"/>
    <w:rsid w:val="0065399A"/>
    <w:rsid w:val="00674F2C"/>
    <w:rsid w:val="00703449"/>
    <w:rsid w:val="00715CF7"/>
    <w:rsid w:val="00723782"/>
    <w:rsid w:val="00760EE0"/>
    <w:rsid w:val="007942D9"/>
    <w:rsid w:val="007A3935"/>
    <w:rsid w:val="007D1EF6"/>
    <w:rsid w:val="00817DC2"/>
    <w:rsid w:val="008D520A"/>
    <w:rsid w:val="00941A65"/>
    <w:rsid w:val="009470FA"/>
    <w:rsid w:val="00A051C3"/>
    <w:rsid w:val="00A1085F"/>
    <w:rsid w:val="00A6746B"/>
    <w:rsid w:val="00A736A2"/>
    <w:rsid w:val="00B316E7"/>
    <w:rsid w:val="00BB2586"/>
    <w:rsid w:val="00C143CB"/>
    <w:rsid w:val="00CA4D8D"/>
    <w:rsid w:val="00CF1062"/>
    <w:rsid w:val="00D26217"/>
    <w:rsid w:val="00D87BE0"/>
    <w:rsid w:val="00DA73C0"/>
    <w:rsid w:val="00DD303C"/>
    <w:rsid w:val="00EA511F"/>
    <w:rsid w:val="00F33B25"/>
    <w:rsid w:val="00F748C3"/>
    <w:rsid w:val="00F815CC"/>
    <w:rsid w:val="00FB3A50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5982C0F-84FA-4A80-9B8B-182A7A8C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  <w:style w:type="paragraph" w:styleId="NormalWeb">
    <w:name w:val="Normal (Web)"/>
    <w:basedOn w:val="Normal"/>
    <w:uiPriority w:val="99"/>
    <w:unhideWhenUsed/>
    <w:rsid w:val="00F815CC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UMBH\Projects\fam\Puzzle%20Safari\PS15\Singularity%20Approaching\SingularityApproaching_Answ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24011843-F1FC-41E7-879C-AFC97E75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SingularityApproaching_Answer</Template>
  <TotalTime>40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Singularity Approaching</vt:lpstr>
    </vt:vector>
  </TitlesOfParts>
  <Company>Microsoft Corporation</Company>
  <LinksUpToDate>false</LinksUpToDate>
  <CharactersWithSpaces>292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Singularity Approaching</dc:title>
  <dc:creator>Joseph Joy</dc:creator>
  <cp:keywords>Safari 2015</cp:keywords>
  <cp:lastModifiedBy>Joseph Joy</cp:lastModifiedBy>
  <cp:revision>2</cp:revision>
  <dcterms:created xsi:type="dcterms:W3CDTF">2015-06-17T18:26:00Z</dcterms:created>
  <dcterms:modified xsi:type="dcterms:W3CDTF">2015-06-18T00:26:00Z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